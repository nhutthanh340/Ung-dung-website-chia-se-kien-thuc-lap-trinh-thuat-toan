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AA731" w14:textId="77777777" w:rsidR="00301562" w:rsidRDefault="00301562" w:rsidP="003548A8">
      <w:pPr>
        <w:rPr>
          <w:lang w:val="en-US"/>
        </w:rPr>
      </w:pPr>
    </w:p>
    <w:p w14:paraId="6A4CAA70" w14:textId="77777777" w:rsidR="00301562" w:rsidRDefault="00301562" w:rsidP="003548A8">
      <w:pPr>
        <w:rPr>
          <w:lang w:val="en-US"/>
        </w:rPr>
      </w:pPr>
    </w:p>
    <w:p w14:paraId="1A3367E7" w14:textId="77777777" w:rsidR="00301562" w:rsidRDefault="00301562" w:rsidP="003548A8">
      <w:pPr>
        <w:rPr>
          <w:lang w:val="en-US"/>
        </w:rPr>
      </w:pPr>
    </w:p>
    <w:p w14:paraId="4125BAE5" w14:textId="77777777" w:rsidR="00301562" w:rsidRDefault="00301562" w:rsidP="003548A8">
      <w:pPr>
        <w:rPr>
          <w:lang w:val="en-US"/>
        </w:rPr>
      </w:pPr>
    </w:p>
    <w:p w14:paraId="5F7FC2F3" w14:textId="77777777" w:rsidR="00301562" w:rsidRDefault="00301562" w:rsidP="003548A8">
      <w:pPr>
        <w:rPr>
          <w:lang w:val="en-US"/>
        </w:rPr>
      </w:pPr>
    </w:p>
    <w:p w14:paraId="4366C35D" w14:textId="77777777" w:rsidR="00301562" w:rsidRDefault="00301562" w:rsidP="003548A8">
      <w:pPr>
        <w:rPr>
          <w:lang w:val="en-US"/>
        </w:rPr>
      </w:pPr>
    </w:p>
    <w:p w14:paraId="58618D84" w14:textId="77777777" w:rsidR="003548A8" w:rsidRPr="003548A8" w:rsidRDefault="003548A8" w:rsidP="003548A8">
      <w:pPr>
        <w:rPr>
          <w:lang w:val="en-US"/>
        </w:rPr>
      </w:pPr>
    </w:p>
    <w:p w14:paraId="456AACAB" w14:textId="77777777" w:rsidR="00D230EE" w:rsidRDefault="00C14AB8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</w:p>
    <w:p w14:paraId="317EECC7" w14:textId="1B41C68C" w:rsidR="00D234F3" w:rsidRDefault="00D230EE" w:rsidP="007A1DE8">
      <w:pPr>
        <w:pStyle w:val="Tiu"/>
        <w:jc w:val="right"/>
        <w:rPr>
          <w:lang w:val="en-US"/>
        </w:rPr>
      </w:pPr>
      <w:proofErr w:type="spellStart"/>
      <w:r>
        <w:rPr>
          <w:color w:val="0000FF"/>
          <w:lang w:val="en-US"/>
        </w:rPr>
        <w:t>Ứng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dụng</w:t>
      </w:r>
      <w:proofErr w:type="spellEnd"/>
      <w:r>
        <w:rPr>
          <w:color w:val="0000FF"/>
          <w:lang w:val="en-US"/>
        </w:rPr>
        <w:t xml:space="preserve"> website chia </w:t>
      </w:r>
      <w:proofErr w:type="spellStart"/>
      <w:r>
        <w:rPr>
          <w:color w:val="0000FF"/>
          <w:lang w:val="en-US"/>
        </w:rPr>
        <w:t>sẻ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kiến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thức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lập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trình</w:t>
      </w:r>
      <w:proofErr w:type="spellEnd"/>
    </w:p>
    <w:p w14:paraId="6D4E5061" w14:textId="77777777" w:rsidR="007A1DE8" w:rsidRPr="007A1DE8" w:rsidRDefault="007A1DE8" w:rsidP="007A1DE8">
      <w:pPr>
        <w:rPr>
          <w:lang w:val="en-US"/>
        </w:rPr>
      </w:pPr>
    </w:p>
    <w:p w14:paraId="706E7B04" w14:textId="1BAA6A18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230EE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59724A4D" w14:textId="77777777" w:rsidR="00D234F3" w:rsidRDefault="00D234F3">
      <w:pPr>
        <w:pStyle w:val="Tiu"/>
        <w:jc w:val="both"/>
        <w:rPr>
          <w:lang w:val="en-US"/>
        </w:rPr>
      </w:pPr>
    </w:p>
    <w:p w14:paraId="109963F0" w14:textId="77777777" w:rsidR="003548A8" w:rsidRDefault="003548A8" w:rsidP="003548A8">
      <w:pPr>
        <w:rPr>
          <w:lang w:val="en-US"/>
        </w:rPr>
      </w:pPr>
    </w:p>
    <w:p w14:paraId="679B9A3E" w14:textId="77777777" w:rsidR="00301562" w:rsidRDefault="00301562" w:rsidP="003548A8">
      <w:pPr>
        <w:rPr>
          <w:lang w:val="en-US"/>
        </w:rPr>
      </w:pPr>
    </w:p>
    <w:p w14:paraId="5779353B" w14:textId="77777777" w:rsidR="00301562" w:rsidRDefault="00301562" w:rsidP="003548A8">
      <w:pPr>
        <w:rPr>
          <w:lang w:val="en-US"/>
        </w:rPr>
      </w:pPr>
    </w:p>
    <w:p w14:paraId="5FFC0A2C" w14:textId="77777777" w:rsidR="00301562" w:rsidRDefault="00301562" w:rsidP="003548A8">
      <w:pPr>
        <w:rPr>
          <w:lang w:val="en-US"/>
        </w:rPr>
      </w:pPr>
    </w:p>
    <w:p w14:paraId="631F2FD8" w14:textId="77777777" w:rsidR="00301562" w:rsidRDefault="00301562" w:rsidP="003548A8">
      <w:pPr>
        <w:rPr>
          <w:lang w:val="en-US"/>
        </w:rPr>
      </w:pPr>
    </w:p>
    <w:p w14:paraId="3E7B66F5" w14:textId="77777777" w:rsidR="00301562" w:rsidRDefault="00301562" w:rsidP="003548A8">
      <w:pPr>
        <w:rPr>
          <w:lang w:val="en-US"/>
        </w:rPr>
      </w:pPr>
    </w:p>
    <w:p w14:paraId="1F2997A7" w14:textId="77777777" w:rsidR="00301562" w:rsidRDefault="00301562" w:rsidP="003548A8">
      <w:pPr>
        <w:rPr>
          <w:lang w:val="en-US"/>
        </w:rPr>
      </w:pPr>
    </w:p>
    <w:p w14:paraId="19ABA28F" w14:textId="77777777" w:rsidR="00301562" w:rsidRDefault="00301562" w:rsidP="003548A8">
      <w:pPr>
        <w:rPr>
          <w:lang w:val="en-US"/>
        </w:rPr>
      </w:pPr>
    </w:p>
    <w:p w14:paraId="688806F6" w14:textId="77777777" w:rsidR="00301562" w:rsidRDefault="00301562" w:rsidP="003548A8">
      <w:pPr>
        <w:rPr>
          <w:lang w:val="en-US"/>
        </w:rPr>
      </w:pPr>
    </w:p>
    <w:p w14:paraId="4580025A" w14:textId="77777777" w:rsidR="003548A8" w:rsidRDefault="003548A8" w:rsidP="003548A8">
      <w:pPr>
        <w:rPr>
          <w:lang w:val="en-US"/>
        </w:rPr>
      </w:pPr>
    </w:p>
    <w:p w14:paraId="5AE7219E" w14:textId="77777777" w:rsidR="003548A8" w:rsidRDefault="003548A8" w:rsidP="003548A8">
      <w:pPr>
        <w:rPr>
          <w:lang w:val="en-US"/>
        </w:rPr>
      </w:pPr>
    </w:p>
    <w:p w14:paraId="70018BF4" w14:textId="77777777" w:rsidR="003548A8" w:rsidRDefault="003548A8" w:rsidP="003548A8">
      <w:pPr>
        <w:rPr>
          <w:lang w:val="en-US"/>
        </w:rPr>
      </w:pPr>
    </w:p>
    <w:p w14:paraId="0662FC84" w14:textId="77777777" w:rsidR="003548A8" w:rsidRDefault="003548A8" w:rsidP="003548A8">
      <w:pPr>
        <w:rPr>
          <w:lang w:val="en-US"/>
        </w:rPr>
      </w:pPr>
    </w:p>
    <w:p w14:paraId="1E7E0495" w14:textId="77777777" w:rsidR="003548A8" w:rsidRDefault="003548A8" w:rsidP="003548A8">
      <w:pPr>
        <w:rPr>
          <w:lang w:val="en-US"/>
        </w:rPr>
      </w:pPr>
    </w:p>
    <w:p w14:paraId="63829D8C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24E2E066" w14:textId="247126A8" w:rsidR="003548A8" w:rsidRPr="003548A8" w:rsidRDefault="00D230E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1612893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Phạm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Nhựt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Thanh</w:t>
      </w:r>
    </w:p>
    <w:p w14:paraId="2EC7690B" w14:textId="3925F81F" w:rsidR="003548A8" w:rsidRDefault="00D230E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1612821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Lương Ngọc Vũ</w:t>
      </w:r>
    </w:p>
    <w:p w14:paraId="3315A97B" w14:textId="53C9FB9A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6113AF65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B3C9C1E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05A70816" w14:textId="77777777" w:rsidTr="00C27CD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E105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6244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AEB6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56A97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1880C177" w14:textId="77777777" w:rsidTr="00C27CD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DF6AD" w14:textId="559F62CD" w:rsidR="00E95D0C" w:rsidRPr="003548A8" w:rsidRDefault="00C27CD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22/05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D3E04" w14:textId="35B69A1B" w:rsidR="00E95D0C" w:rsidRPr="003548A8" w:rsidRDefault="00C27CD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0D9F8" w14:textId="419315BF" w:rsidR="00E95D0C" w:rsidRPr="0037628A" w:rsidRDefault="00C27CD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kiến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trúc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2E639" w14:textId="77777777" w:rsidR="00E95D0C" w:rsidRDefault="00C27CD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1612893</w:t>
            </w:r>
          </w:p>
          <w:p w14:paraId="7C16F9F9" w14:textId="34CC9ABA" w:rsidR="00C27CD3" w:rsidRPr="003548A8" w:rsidRDefault="00C27CD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1612821</w:t>
            </w:r>
          </w:p>
        </w:tc>
      </w:tr>
    </w:tbl>
    <w:p w14:paraId="79083787" w14:textId="77777777" w:rsidR="00A23833" w:rsidRDefault="00A23833" w:rsidP="0031511D">
      <w:pPr>
        <w:pStyle w:val="Tiu"/>
        <w:rPr>
          <w:lang w:val="en-US"/>
        </w:rPr>
      </w:pPr>
    </w:p>
    <w:p w14:paraId="4B47363F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05F8E0A3" w14:textId="77777777" w:rsidR="00456410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Siuktni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Siuktni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37CE8736" w14:textId="77777777" w:rsidR="00456410" w:rsidRDefault="0007634D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Siuktni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Siuktni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0925ECBA" w14:textId="77777777"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0EF74156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E9248B3" w14:textId="77777777" w:rsidR="00CA75F9" w:rsidRDefault="00CA75F9" w:rsidP="00CA75F9">
      <w:pPr>
        <w:pStyle w:val="u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0"/>
      <w:bookmarkEnd w:id="1"/>
      <w:proofErr w:type="spellEnd"/>
    </w:p>
    <w:p w14:paraId="0CFBC74F" w14:textId="6E13FB5B" w:rsidR="00CA75F9" w:rsidRPr="007959A7" w:rsidRDefault="007959A7" w:rsidP="00CA75F9">
      <w:pPr>
        <w:spacing w:line="360" w:lineRule="auto"/>
        <w:jc w:val="both"/>
        <w:rPr>
          <w:b/>
          <w:bCs/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 w:rsidR="00D94674">
        <w:rPr>
          <w:i/>
          <w:color w:val="0000FF"/>
          <w:lang w:val="en-US"/>
        </w:rPr>
        <w:tab/>
        <w:t xml:space="preserve">       </w:t>
      </w:r>
      <w:r w:rsidR="00D94674" w:rsidRPr="00D94674">
        <w:rPr>
          <w:i/>
          <w:lang w:val="en-US"/>
        </w:rPr>
        <w:t xml:space="preserve"> </w:t>
      </w:r>
      <w:r w:rsidR="00D94674" w:rsidRPr="007959A7">
        <w:rPr>
          <w:b/>
          <w:bCs/>
          <w:i/>
          <w:lang w:val="en-US"/>
        </w:rPr>
        <w:t>Controller</w:t>
      </w:r>
      <w:r w:rsidR="00D94674">
        <w:rPr>
          <w:i/>
          <w:lang w:val="en-US"/>
        </w:rPr>
        <w:tab/>
      </w:r>
      <w:r w:rsidR="00D94674">
        <w:rPr>
          <w:i/>
          <w:lang w:val="en-US"/>
        </w:rPr>
        <w:tab/>
      </w:r>
      <w:r w:rsidR="00D94674">
        <w:rPr>
          <w:i/>
          <w:lang w:val="en-US"/>
        </w:rPr>
        <w:tab/>
      </w:r>
      <w:r w:rsidR="00D94674">
        <w:rPr>
          <w:i/>
          <w:lang w:val="en-US"/>
        </w:rPr>
        <w:tab/>
      </w:r>
      <w:r w:rsidR="00D94674">
        <w:rPr>
          <w:i/>
          <w:lang w:val="en-US"/>
        </w:rPr>
        <w:tab/>
        <w:t xml:space="preserve">   </w:t>
      </w:r>
      <w:r>
        <w:rPr>
          <w:i/>
          <w:lang w:val="en-US"/>
        </w:rPr>
        <w:t xml:space="preserve"> </w:t>
      </w:r>
      <w:r w:rsidR="00D94674" w:rsidRPr="007959A7">
        <w:rPr>
          <w:b/>
          <w:bCs/>
          <w:i/>
          <w:lang w:val="en-US"/>
        </w:rPr>
        <w:t>Model</w:t>
      </w:r>
    </w:p>
    <w:p w14:paraId="3219D1BB" w14:textId="3E9671CB" w:rsidR="00CA75F9" w:rsidRDefault="00C665A5" w:rsidP="00CA75F9">
      <w:pPr>
        <w:spacing w:line="360" w:lineRule="auto"/>
        <w:jc w:val="both"/>
        <w:rPr>
          <w:b/>
          <w:i/>
          <w:color w:val="0000FF"/>
          <w:lang w:val="en-US"/>
        </w:rPr>
      </w:pP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9C2494" wp14:editId="097EBA9F">
                <wp:simplePos x="0" y="0"/>
                <wp:positionH relativeFrom="column">
                  <wp:posOffset>3819525</wp:posOffset>
                </wp:positionH>
                <wp:positionV relativeFrom="paragraph">
                  <wp:posOffset>243840</wp:posOffset>
                </wp:positionV>
                <wp:extent cx="6381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3EE1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00.75pt;margin-top:19.2pt;width:50.2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89F526" wp14:editId="550C4DCA">
                <wp:simplePos x="0" y="0"/>
                <wp:positionH relativeFrom="column">
                  <wp:posOffset>4438650</wp:posOffset>
                </wp:positionH>
                <wp:positionV relativeFrom="paragraph">
                  <wp:posOffset>158115</wp:posOffset>
                </wp:positionV>
                <wp:extent cx="1066800" cy="6858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03B6F" w14:textId="5F5D2952" w:rsidR="00C665A5" w:rsidRPr="00C665A5" w:rsidRDefault="00C665A5" w:rsidP="00C665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9F526" id="Rectangle 23" o:spid="_x0000_s1026" style="position:absolute;left:0;text-align:left;margin-left:349.5pt;margin-top:12.45pt;width:84pt;height:5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" fillcolor="white [3201]" strokecolor="#4f81bd [3204]" strokeweight="2pt">
                <v:textbox>
                  <w:txbxContent>
                    <w:p w14:paraId="7AE03B6F" w14:textId="5F5D2952" w:rsidR="00C665A5" w:rsidRPr="00C665A5" w:rsidRDefault="00C665A5" w:rsidP="00C665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Logic</w:t>
                      </w:r>
                    </w:p>
                  </w:txbxContent>
                </v:textbox>
              </v:rect>
            </w:pict>
          </mc:Fallback>
        </mc:AlternateContent>
      </w:r>
      <w:r w:rsidR="00D94674"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9648CCA" wp14:editId="5411263C">
                <wp:simplePos x="0" y="0"/>
                <wp:positionH relativeFrom="column">
                  <wp:posOffset>3181351</wp:posOffset>
                </wp:positionH>
                <wp:positionV relativeFrom="paragraph">
                  <wp:posOffset>120015</wp:posOffset>
                </wp:positionV>
                <wp:extent cx="628650" cy="3238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C8D7E" w14:textId="67A5380D" w:rsidR="00D94674" w:rsidRPr="00D94674" w:rsidRDefault="00D94674" w:rsidP="00D946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48CCA" id="Rectangle 16" o:spid="_x0000_s1027" style="position:absolute;left:0;text-align:left;margin-left:250.5pt;margin-top:9.45pt;width:49.5pt;height:25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" fillcolor="white [3201]" strokecolor="#4f81bd [3204]" strokeweight="2pt">
                <v:textbox>
                  <w:txbxContent>
                    <w:p w14:paraId="37AC8D7E" w14:textId="67A5380D" w:rsidR="00D94674" w:rsidRPr="00D94674" w:rsidRDefault="00D94674" w:rsidP="00D946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="00D94674"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801D16C" wp14:editId="30F49C32">
                <wp:simplePos x="0" y="0"/>
                <wp:positionH relativeFrom="column">
                  <wp:posOffset>1428749</wp:posOffset>
                </wp:positionH>
                <wp:positionV relativeFrom="paragraph">
                  <wp:posOffset>120015</wp:posOffset>
                </wp:positionV>
                <wp:extent cx="1419225" cy="3143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F231D" w14:textId="4B09B7C7" w:rsidR="00D94674" w:rsidRPr="00D94674" w:rsidRDefault="00D94674" w:rsidP="00D946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Action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01D16C" id="Rectangle 15" o:spid="_x0000_s1028" style="position:absolute;left:0;text-align:left;margin-left:112.5pt;margin-top:9.45pt;width:111.75pt;height:24.7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" fillcolor="white [3201]" strokecolor="#4f81bd [3204]" strokeweight="2pt">
                <v:textbox>
                  <w:txbxContent>
                    <w:p w14:paraId="556F231D" w14:textId="4B09B7C7" w:rsidR="00D94674" w:rsidRPr="00D94674" w:rsidRDefault="00D94674" w:rsidP="00D946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Action from user</w:t>
                      </w:r>
                    </w:p>
                  </w:txbxContent>
                </v:textbox>
              </v:rect>
            </w:pict>
          </mc:Fallback>
        </mc:AlternateContent>
      </w:r>
      <w:r w:rsidR="00D94674"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614DE21" wp14:editId="3319002F">
                <wp:simplePos x="0" y="0"/>
                <wp:positionH relativeFrom="column">
                  <wp:posOffset>4267200</wp:posOffset>
                </wp:positionH>
                <wp:positionV relativeFrom="paragraph">
                  <wp:posOffset>43815</wp:posOffset>
                </wp:positionV>
                <wp:extent cx="1343025" cy="2533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533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E6FE" id="Rectangle 14" o:spid="_x0000_s1026" style="position:absolute;margin-left:336pt;margin-top:3.45pt;width:105.75pt;height:199.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" fillcolor="white [3201]" strokecolor="#eeece1 [3214]" strokeweight="2pt"/>
            </w:pict>
          </mc:Fallback>
        </mc:AlternateContent>
      </w:r>
      <w:r w:rsidR="00D94674"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6E39815" wp14:editId="6128D2A1">
                <wp:simplePos x="0" y="0"/>
                <wp:positionH relativeFrom="column">
                  <wp:posOffset>1228725</wp:posOffset>
                </wp:positionH>
                <wp:positionV relativeFrom="paragraph">
                  <wp:posOffset>53340</wp:posOffset>
                </wp:positionV>
                <wp:extent cx="2628900" cy="11620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162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0171F" w14:textId="00408923" w:rsidR="00D94674" w:rsidRPr="00D94674" w:rsidRDefault="00D94674" w:rsidP="00D9467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39815" id="Rectangle 12" o:spid="_x0000_s1029" style="position:absolute;left:0;text-align:left;margin-left:96.75pt;margin-top:4.2pt;width:207pt;height:91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" fillcolor="white [3201]" strokecolor="#eeece1 [3214]" strokeweight="2pt">
                <v:textbox>
                  <w:txbxContent>
                    <w:p w14:paraId="3E60171F" w14:textId="00408923" w:rsidR="00D94674" w:rsidRPr="00D94674" w:rsidRDefault="00D94674" w:rsidP="00D9467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3B5466" w14:textId="677903A9" w:rsidR="00D94674" w:rsidRDefault="006573F0" w:rsidP="00CA75F9">
      <w:pPr>
        <w:spacing w:line="360" w:lineRule="auto"/>
        <w:jc w:val="both"/>
        <w:rPr>
          <w:b/>
          <w:i/>
          <w:color w:val="0000FF"/>
          <w:lang w:val="en-US"/>
        </w:rPr>
      </w:pP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E4F40" wp14:editId="7625563B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</wp:posOffset>
                </wp:positionV>
                <wp:extent cx="3429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163BC" id="Straight Arrow Connector 36" o:spid="_x0000_s1026" type="#_x0000_t32" style="position:absolute;margin-left:225pt;margin-top:2.7pt;width:2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W81AEAAAEEAAAOAAAAZHJzL2Uyb0RvYy54bWysU9uO0zAQfUfiHyy/06RdtIK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90BA8" wp14:editId="116A1D48">
                <wp:simplePos x="0" y="0"/>
                <wp:positionH relativeFrom="column">
                  <wp:posOffset>2914650</wp:posOffset>
                </wp:positionH>
                <wp:positionV relativeFrom="paragraph">
                  <wp:posOffset>186690</wp:posOffset>
                </wp:positionV>
                <wp:extent cx="847725" cy="1333500"/>
                <wp:effectExtent l="38100" t="0" r="285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BB9D8" id="Straight Arrow Connector 35" o:spid="_x0000_s1026" type="#_x0000_t32" style="position:absolute;margin-left:229.5pt;margin-top:14.7pt;width:66.75pt;height:10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 w:rsidR="00961BDD"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775D8" wp14:editId="2EF212C6">
                <wp:simplePos x="0" y="0"/>
                <wp:positionH relativeFrom="column">
                  <wp:posOffset>838200</wp:posOffset>
                </wp:positionH>
                <wp:positionV relativeFrom="paragraph">
                  <wp:posOffset>177165</wp:posOffset>
                </wp:positionV>
                <wp:extent cx="571500" cy="657225"/>
                <wp:effectExtent l="0" t="38100" r="571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4F051" id="Straight Arrow Connector 31" o:spid="_x0000_s1026" type="#_x0000_t32" style="position:absolute;margin-left:66pt;margin-top:13.95pt;width:45pt;height:51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" strokecolor="#4579b8 [3044]">
                <v:stroke endarrow="block"/>
              </v:shape>
            </w:pict>
          </mc:Fallback>
        </mc:AlternateContent>
      </w:r>
      <w:r w:rsidR="00C665A5"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A854F" wp14:editId="588B73B5">
                <wp:simplePos x="0" y="0"/>
                <wp:positionH relativeFrom="column">
                  <wp:posOffset>3781425</wp:posOffset>
                </wp:positionH>
                <wp:positionV relativeFrom="paragraph">
                  <wp:posOffset>104775</wp:posOffset>
                </wp:positionV>
                <wp:extent cx="66675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FFEB" id="Straight Arrow Connector 25" o:spid="_x0000_s1026" type="#_x0000_t32" style="position:absolute;margin-left:297.75pt;margin-top:8.25pt;width:52.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C665A5"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DB702CB" wp14:editId="78E2D98A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3429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184CF" id="Straight Arrow Connector 20" o:spid="_x0000_s1026" type="#_x0000_t32" style="position:absolute;margin-left:225pt;margin-top:3pt;width:27pt;height: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4G0wEAAAEE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7746454B" w14:textId="43F3FB82" w:rsidR="00D94674" w:rsidRDefault="00004DCA" w:rsidP="00CA75F9">
      <w:pPr>
        <w:spacing w:line="360" w:lineRule="auto"/>
        <w:jc w:val="both"/>
        <w:rPr>
          <w:b/>
          <w:i/>
          <w:color w:val="0000FF"/>
          <w:lang w:val="en-US"/>
        </w:rPr>
      </w:pP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12E31" wp14:editId="31C08DD4">
                <wp:simplePos x="0" y="0"/>
                <wp:positionH relativeFrom="column">
                  <wp:posOffset>535767</wp:posOffset>
                </wp:positionH>
                <wp:positionV relativeFrom="paragraph">
                  <wp:posOffset>8437</wp:posOffset>
                </wp:positionV>
                <wp:extent cx="895563" cy="247650"/>
                <wp:effectExtent l="266700" t="0" r="22860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4569">
                          <a:off x="0" y="0"/>
                          <a:ext cx="895563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A2B3E" w14:textId="57DCF30C" w:rsidR="00004DCA" w:rsidRPr="00004DCA" w:rsidRDefault="00004DCA" w:rsidP="00004DC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4DCA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2E31" id="Rectangle 33" o:spid="_x0000_s1030" style="position:absolute;left:0;text-align:left;margin-left:42.2pt;margin-top:.65pt;width:70.5pt;height:19.5pt;rotation:-319535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" fillcolor="white [3201]" strokecolor="white [3212]" strokeweight="2pt">
                <v:textbox>
                  <w:txbxContent>
                    <w:p w14:paraId="76AA2B3E" w14:textId="57DCF30C" w:rsidR="00004DCA" w:rsidRPr="00004DCA" w:rsidRDefault="00004DCA" w:rsidP="00004DC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4DCA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HTTP 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0DDDE61D" w14:textId="21B6FE74" w:rsidR="00D94674" w:rsidRPr="008846F1" w:rsidRDefault="004B5FA5" w:rsidP="00CA75F9">
      <w:pPr>
        <w:spacing w:line="360" w:lineRule="auto"/>
        <w:jc w:val="both"/>
        <w:rPr>
          <w:b/>
          <w:i/>
          <w:color w:val="0000FF"/>
          <w:lang w:val="en-US"/>
        </w:rPr>
      </w:pP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8E2AA2" wp14:editId="430DB9E2">
                <wp:simplePos x="0" y="0"/>
                <wp:positionH relativeFrom="column">
                  <wp:posOffset>2390520</wp:posOffset>
                </wp:positionH>
                <wp:positionV relativeFrom="paragraph">
                  <wp:posOffset>214459</wp:posOffset>
                </wp:positionV>
                <wp:extent cx="1123950" cy="289577"/>
                <wp:effectExtent l="302895" t="20955" r="283845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40855">
                          <a:off x="0" y="0"/>
                          <a:ext cx="1123950" cy="2895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CF489" w14:textId="006D35FD" w:rsidR="004B5FA5" w:rsidRPr="004B5FA5" w:rsidRDefault="004B5FA5" w:rsidP="004B5FA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B5FA5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Execution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E2AA2" id="Rectangle 32" o:spid="_x0000_s1031" style="position:absolute;left:0;text-align:left;margin-left:188.25pt;margin-top:16.9pt;width:88.5pt;height:22.8pt;rotation:-3778309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" fillcolor="white [3201]" strokecolor="white [3212]" strokeweight="2pt">
                <v:textbox>
                  <w:txbxContent>
                    <w:p w14:paraId="11ACF489" w14:textId="006D35FD" w:rsidR="004B5FA5" w:rsidRPr="004B5FA5" w:rsidRDefault="004B5FA5" w:rsidP="004B5FA5">
                      <w:pPr>
                        <w:jc w:val="center"/>
                        <w:rPr>
                          <w:sz w:val="20"/>
                        </w:rPr>
                      </w:pPr>
                      <w:r w:rsidRPr="004B5FA5">
                        <w:rPr>
                          <w:i/>
                          <w:iCs/>
                          <w:sz w:val="20"/>
                          <w:lang w:val="en-US"/>
                        </w:rPr>
                        <w:t>Execution result</w:t>
                      </w:r>
                    </w:p>
                  </w:txbxContent>
                </v:textbox>
              </v:rect>
            </w:pict>
          </mc:Fallback>
        </mc:AlternateContent>
      </w:r>
      <w:r w:rsidR="00C665A5"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6683271" wp14:editId="00A0F1F7">
                <wp:simplePos x="0" y="0"/>
                <wp:positionH relativeFrom="column">
                  <wp:posOffset>5095875</wp:posOffset>
                </wp:positionH>
                <wp:positionV relativeFrom="paragraph">
                  <wp:posOffset>36195</wp:posOffset>
                </wp:positionV>
                <wp:extent cx="0" cy="66675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97DA1" id="Straight Arrow Connector 29" o:spid="_x0000_s1026" type="#_x0000_t32" style="position:absolute;margin-left:401.25pt;margin-top:2.85pt;width:0;height:52.5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C665A5"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8DA1C25" wp14:editId="396F428F">
                <wp:simplePos x="0" y="0"/>
                <wp:positionH relativeFrom="column">
                  <wp:posOffset>4791075</wp:posOffset>
                </wp:positionH>
                <wp:positionV relativeFrom="paragraph">
                  <wp:posOffset>64770</wp:posOffset>
                </wp:positionV>
                <wp:extent cx="0" cy="657225"/>
                <wp:effectExtent l="7620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5611C" id="Straight Arrow Connector 28" o:spid="_x0000_s1026" type="#_x0000_t32" style="position:absolute;margin-left:377.25pt;margin-top:5.1pt;width:0;height:51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30F0A">
        <w:rPr>
          <w:b/>
          <w:i/>
          <w:color w:val="0000FF"/>
          <w:lang w:val="en-US"/>
        </w:rPr>
        <w:tab/>
      </w:r>
      <w:r w:rsidR="00730F0A">
        <w:rPr>
          <w:b/>
          <w:i/>
          <w:color w:val="0000FF"/>
          <w:lang w:val="en-US"/>
        </w:rPr>
        <w:tab/>
      </w:r>
    </w:p>
    <w:p w14:paraId="238FB6F8" w14:textId="2C3A280A" w:rsidR="00CA75F9" w:rsidRDefault="00E3428B" w:rsidP="006E10F1">
      <w:p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D54D11" wp14:editId="7C5939C5">
                <wp:simplePos x="0" y="0"/>
                <wp:positionH relativeFrom="column">
                  <wp:posOffset>828675</wp:posOffset>
                </wp:positionH>
                <wp:positionV relativeFrom="paragraph">
                  <wp:posOffset>160020</wp:posOffset>
                </wp:positionV>
                <wp:extent cx="1038225" cy="933450"/>
                <wp:effectExtent l="38100" t="38100" r="28575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4E0AE" id="Straight Arrow Connector 30" o:spid="_x0000_s1026" type="#_x0000_t32" style="position:absolute;margin-left:65.25pt;margin-top:12.6pt;width:81.75pt;height:73.5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" strokecolor="#4579b8 [3044]">
                <v:stroke endarrow="block"/>
              </v:shape>
            </w:pict>
          </mc:Fallback>
        </mc:AlternateContent>
      </w:r>
      <w:r w:rsidR="006E10F1">
        <w:rPr>
          <w:lang w:val="en-US"/>
        </w:rPr>
        <w:t xml:space="preserve">Web Browser </w:t>
      </w:r>
    </w:p>
    <w:p w14:paraId="49E2C1AE" w14:textId="7AA5543E" w:rsidR="00D94674" w:rsidRPr="00D94674" w:rsidRDefault="00FF1CFD" w:rsidP="006E10F1">
      <w:pPr>
        <w:spacing w:line="360" w:lineRule="auto"/>
        <w:rPr>
          <w:i/>
          <w:i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87A4D" wp14:editId="060A2D5C">
                <wp:simplePos x="0" y="0"/>
                <wp:positionH relativeFrom="column">
                  <wp:posOffset>637167</wp:posOffset>
                </wp:positionH>
                <wp:positionV relativeFrom="paragraph">
                  <wp:posOffset>184395</wp:posOffset>
                </wp:positionV>
                <wp:extent cx="745200" cy="276225"/>
                <wp:effectExtent l="19050" t="247650" r="17145" b="2381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90651">
                          <a:off x="0" y="0"/>
                          <a:ext cx="7452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B6673" w14:textId="6672F8D8" w:rsidR="00FF1CFD" w:rsidRPr="00FF1CFD" w:rsidRDefault="00FF1CFD" w:rsidP="00FF1CF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1CFD">
                              <w:rPr>
                                <w:sz w:val="18"/>
                                <w:szCs w:val="18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87A4D" id="Rectangle 34" o:spid="_x0000_s1032" style="position:absolute;margin-left:50.15pt;margin-top:14.5pt;width:58.7pt;height:21.75pt;rotation:2829682fd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" fillcolor="white [3201]" strokecolor="white [3212]" strokeweight="2pt">
                <v:textbox>
                  <w:txbxContent>
                    <w:p w14:paraId="74FB6673" w14:textId="6672F8D8" w:rsidR="00FF1CFD" w:rsidRPr="00FF1CFD" w:rsidRDefault="00FF1CFD" w:rsidP="00FF1CF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1CFD">
                        <w:rPr>
                          <w:sz w:val="18"/>
                          <w:szCs w:val="18"/>
                          <w:lang w:val="en-US"/>
                        </w:rPr>
                        <w:t>Response</w:t>
                      </w:r>
                    </w:p>
                  </w:txbxContent>
                </v:textbox>
              </v:rect>
            </w:pict>
          </mc:Fallback>
        </mc:AlternateContent>
      </w:r>
      <w:r w:rsidR="00C665A5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D3798" wp14:editId="4F7AE063">
                <wp:simplePos x="0" y="0"/>
                <wp:positionH relativeFrom="column">
                  <wp:posOffset>4591050</wp:posOffset>
                </wp:positionH>
                <wp:positionV relativeFrom="paragraph">
                  <wp:posOffset>158115</wp:posOffset>
                </wp:positionV>
                <wp:extent cx="771525" cy="1019175"/>
                <wp:effectExtent l="0" t="0" r="28575" b="28575"/>
                <wp:wrapNone/>
                <wp:docPr id="27" name="Flowchart: Magnetic Dis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01917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26389" w14:textId="51B34AA6" w:rsidR="00C665A5" w:rsidRPr="00C665A5" w:rsidRDefault="00C665A5" w:rsidP="00C665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D379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7" o:spid="_x0000_s1033" type="#_x0000_t132" style="position:absolute;margin-left:361.5pt;margin-top:12.45pt;width:60.75pt;height:8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" fillcolor="white [3201]" strokecolor="#4f81bd [3204]" strokeweight="2pt">
                <v:textbox>
                  <w:txbxContent>
                    <w:p w14:paraId="4CF26389" w14:textId="51B34AA6" w:rsidR="00C665A5" w:rsidRPr="00C665A5" w:rsidRDefault="00C665A5" w:rsidP="00C665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D94674" w:rsidRPr="00D94674">
        <w:rPr>
          <w:i/>
          <w:iCs/>
          <w:lang w:val="en-US"/>
        </w:rPr>
        <w:tab/>
      </w:r>
      <w:r w:rsidR="00D94674" w:rsidRPr="00D94674">
        <w:rPr>
          <w:i/>
          <w:iCs/>
          <w:lang w:val="en-US"/>
        </w:rPr>
        <w:tab/>
        <w:t xml:space="preserve">        </w:t>
      </w:r>
      <w:r w:rsidR="00D94674" w:rsidRPr="007959A7">
        <w:rPr>
          <w:b/>
          <w:bCs/>
          <w:i/>
          <w:iCs/>
          <w:lang w:val="en-US"/>
        </w:rPr>
        <w:t>View</w:t>
      </w:r>
      <w:r w:rsidR="00C665A5">
        <w:rPr>
          <w:i/>
          <w:iCs/>
          <w:lang w:val="en-US"/>
        </w:rPr>
        <w:t xml:space="preserve">     </w:t>
      </w:r>
      <w:r w:rsidR="00C665A5">
        <w:rPr>
          <w:i/>
          <w:iCs/>
          <w:lang w:val="en-US"/>
        </w:rPr>
        <w:tab/>
      </w:r>
      <w:r w:rsidR="00C665A5">
        <w:rPr>
          <w:i/>
          <w:iCs/>
          <w:lang w:val="en-US"/>
        </w:rPr>
        <w:tab/>
      </w:r>
    </w:p>
    <w:p w14:paraId="2CA7A6B6" w14:textId="436AFE29" w:rsidR="00D94674" w:rsidRDefault="00C665A5" w:rsidP="006E10F1">
      <w:p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3FB554" wp14:editId="37FF181F">
                <wp:simplePos x="0" y="0"/>
                <wp:positionH relativeFrom="column">
                  <wp:posOffset>1876425</wp:posOffset>
                </wp:positionH>
                <wp:positionV relativeFrom="paragraph">
                  <wp:posOffset>228600</wp:posOffset>
                </wp:positionV>
                <wp:extent cx="1400175" cy="6191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C2E3C" w14:textId="52C71757" w:rsidR="00C665A5" w:rsidRPr="00C665A5" w:rsidRDefault="00C665A5" w:rsidP="00C665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Html/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hbs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FB554" id="Rectangle 18" o:spid="_x0000_s1034" style="position:absolute;margin-left:147.75pt;margin-top:18pt;width:110.25pt;height:48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" fillcolor="white [3201]" strokecolor="#4f81bd [3204]" strokeweight="2pt">
                <v:textbox>
                  <w:txbxContent>
                    <w:p w14:paraId="7CEC2E3C" w14:textId="52C71757" w:rsidR="00C665A5" w:rsidRPr="00C665A5" w:rsidRDefault="00C665A5" w:rsidP="00C665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Html/ </w:t>
                      </w:r>
                      <w:proofErr w:type="spellStart"/>
                      <w:r>
                        <w:rPr>
                          <w:lang w:val="en-US"/>
                        </w:rPr>
                        <w:t>hbs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946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D267EAE" wp14:editId="504D3527">
                <wp:simplePos x="0" y="0"/>
                <wp:positionH relativeFrom="column">
                  <wp:posOffset>1209675</wp:posOffset>
                </wp:positionH>
                <wp:positionV relativeFrom="paragraph">
                  <wp:posOffset>9525</wp:posOffset>
                </wp:positionV>
                <wp:extent cx="2657475" cy="9906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17AC5" id="Rectangle 13" o:spid="_x0000_s1026" style="position:absolute;margin-left:95.25pt;margin-top:.75pt;width:209.25pt;height:7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" fillcolor="white [3201]" strokecolor="#eeece1 [3214]" strokeweight="2pt"/>
            </w:pict>
          </mc:Fallback>
        </mc:AlternateContent>
      </w:r>
    </w:p>
    <w:p w14:paraId="1AA85789" w14:textId="4732DBB7" w:rsidR="00D94674" w:rsidRDefault="00D94674" w:rsidP="006E10F1">
      <w:pPr>
        <w:spacing w:line="360" w:lineRule="auto"/>
        <w:rPr>
          <w:lang w:val="en-US"/>
        </w:rPr>
      </w:pPr>
    </w:p>
    <w:p w14:paraId="0523D71F" w14:textId="4B00795B" w:rsidR="00D94674" w:rsidRDefault="00D94674" w:rsidP="006E10F1">
      <w:pPr>
        <w:spacing w:line="360" w:lineRule="auto"/>
        <w:rPr>
          <w:lang w:val="en-US"/>
        </w:rPr>
      </w:pPr>
    </w:p>
    <w:p w14:paraId="379A2427" w14:textId="0B9296B9" w:rsidR="00CA75F9" w:rsidRDefault="00CA75F9" w:rsidP="00CA75F9">
      <w:pPr>
        <w:spacing w:line="360" w:lineRule="auto"/>
        <w:rPr>
          <w:lang w:val="en-US"/>
        </w:rPr>
      </w:pPr>
    </w:p>
    <w:p w14:paraId="11ACDBB3" w14:textId="77777777" w:rsidR="00603655" w:rsidRPr="008362E3" w:rsidRDefault="00603655" w:rsidP="00CA75F9">
      <w:pPr>
        <w:spacing w:line="360" w:lineRule="auto"/>
        <w:rPr>
          <w:i/>
          <w:color w:val="0000FF"/>
          <w:lang w:val="en-US"/>
        </w:rPr>
      </w:pP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2958"/>
        <w:gridCol w:w="6059"/>
      </w:tblGrid>
      <w:tr w:rsidR="00CA75F9" w:rsidRPr="00940354" w14:paraId="0C33E28A" w14:textId="77777777" w:rsidTr="00F10F04">
        <w:tc>
          <w:tcPr>
            <w:tcW w:w="3001" w:type="dxa"/>
          </w:tcPr>
          <w:p w14:paraId="2F69C077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070955F9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14:paraId="197E65C8" w14:textId="77777777" w:rsidTr="00F10F04">
        <w:tc>
          <w:tcPr>
            <w:tcW w:w="3001" w:type="dxa"/>
          </w:tcPr>
          <w:p w14:paraId="3D867AA3" w14:textId="2F705D85" w:rsidR="00CA75F9" w:rsidRPr="001668C8" w:rsidRDefault="001668C8" w:rsidP="00F10F04">
            <w:pPr>
              <w:spacing w:line="240" w:lineRule="auto"/>
              <w:rPr>
                <w:szCs w:val="26"/>
                <w:lang w:val="en-US"/>
              </w:rPr>
            </w:pPr>
            <w:r w:rsidRPr="001668C8">
              <w:rPr>
                <w:szCs w:val="26"/>
                <w:lang w:val="en-US"/>
              </w:rPr>
              <w:t>Action from user</w:t>
            </w:r>
          </w:p>
        </w:tc>
        <w:tc>
          <w:tcPr>
            <w:tcW w:w="6179" w:type="dxa"/>
          </w:tcPr>
          <w:p w14:paraId="6B1B8306" w14:textId="391C29AA" w:rsidR="00CA75F9" w:rsidRPr="001668C8" w:rsidRDefault="001668C8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1668C8">
              <w:rPr>
                <w:szCs w:val="26"/>
                <w:lang w:val="en-US"/>
              </w:rPr>
              <w:t>Hành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động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từ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người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dùng</w:t>
            </w:r>
            <w:proofErr w:type="spellEnd"/>
            <w:r w:rsidRPr="001668C8">
              <w:rPr>
                <w:szCs w:val="26"/>
                <w:lang w:val="en-US"/>
              </w:rPr>
              <w:t xml:space="preserve"> (get/ post)</w:t>
            </w:r>
          </w:p>
        </w:tc>
      </w:tr>
      <w:tr w:rsidR="00CA75F9" w:rsidRPr="00940354" w14:paraId="08798EA6" w14:textId="77777777" w:rsidTr="00F10F04">
        <w:tc>
          <w:tcPr>
            <w:tcW w:w="3001" w:type="dxa"/>
          </w:tcPr>
          <w:p w14:paraId="21137303" w14:textId="1C8343B2" w:rsidR="00CA75F9" w:rsidRPr="001668C8" w:rsidRDefault="001668C8" w:rsidP="00F10F04">
            <w:pPr>
              <w:spacing w:line="240" w:lineRule="auto"/>
              <w:rPr>
                <w:szCs w:val="26"/>
                <w:lang w:val="en-US"/>
              </w:rPr>
            </w:pPr>
            <w:r w:rsidRPr="001668C8">
              <w:rPr>
                <w:szCs w:val="26"/>
                <w:lang w:val="en-US"/>
              </w:rPr>
              <w:t>Action</w:t>
            </w:r>
          </w:p>
        </w:tc>
        <w:tc>
          <w:tcPr>
            <w:tcW w:w="6179" w:type="dxa"/>
          </w:tcPr>
          <w:p w14:paraId="02300D44" w14:textId="204D0933" w:rsidR="00CA75F9" w:rsidRPr="001668C8" w:rsidRDefault="001668C8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1668C8">
              <w:rPr>
                <w:szCs w:val="26"/>
                <w:lang w:val="en-US"/>
              </w:rPr>
              <w:t>Hệ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thống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xử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lý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yêu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cầu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từ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người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dùng</w:t>
            </w:r>
            <w:proofErr w:type="spellEnd"/>
          </w:p>
        </w:tc>
      </w:tr>
      <w:tr w:rsidR="00CA75F9" w:rsidRPr="00940354" w14:paraId="3BE09273" w14:textId="77777777" w:rsidTr="00F10F04">
        <w:tc>
          <w:tcPr>
            <w:tcW w:w="3001" w:type="dxa"/>
          </w:tcPr>
          <w:p w14:paraId="3A62187A" w14:textId="68A79CE4" w:rsidR="00CA75F9" w:rsidRPr="001668C8" w:rsidRDefault="001668C8" w:rsidP="00F10F04">
            <w:pPr>
              <w:spacing w:line="240" w:lineRule="auto"/>
              <w:rPr>
                <w:szCs w:val="26"/>
                <w:lang w:val="en-US"/>
              </w:rPr>
            </w:pPr>
            <w:r w:rsidRPr="001668C8">
              <w:rPr>
                <w:szCs w:val="26"/>
                <w:lang w:val="en-US"/>
              </w:rPr>
              <w:t>Business Logic</w:t>
            </w:r>
          </w:p>
        </w:tc>
        <w:tc>
          <w:tcPr>
            <w:tcW w:w="6179" w:type="dxa"/>
          </w:tcPr>
          <w:p w14:paraId="6051C432" w14:textId="6D752C6B" w:rsidR="00CA75F9" w:rsidRPr="001B3692" w:rsidRDefault="001B3692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Chứa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nghiệp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vụ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chính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từ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yêu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cầu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người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dùng</w:t>
            </w:r>
            <w:proofErr w:type="spellEnd"/>
          </w:p>
        </w:tc>
      </w:tr>
      <w:tr w:rsidR="00CA75F9" w:rsidRPr="00940354" w14:paraId="7B66B10E" w14:textId="77777777" w:rsidTr="00F10F04">
        <w:tc>
          <w:tcPr>
            <w:tcW w:w="3001" w:type="dxa"/>
          </w:tcPr>
          <w:p w14:paraId="315F08EA" w14:textId="0C72E652" w:rsidR="00CA75F9" w:rsidRPr="001668C8" w:rsidRDefault="001668C8" w:rsidP="00F10F04">
            <w:pPr>
              <w:spacing w:line="240" w:lineRule="auto"/>
              <w:rPr>
                <w:szCs w:val="26"/>
                <w:lang w:val="en-US"/>
              </w:rPr>
            </w:pPr>
            <w:r w:rsidRPr="001668C8">
              <w:rPr>
                <w:szCs w:val="26"/>
                <w:lang w:val="en-US"/>
              </w:rPr>
              <w:t xml:space="preserve">Database </w:t>
            </w:r>
          </w:p>
        </w:tc>
        <w:tc>
          <w:tcPr>
            <w:tcW w:w="6179" w:type="dxa"/>
          </w:tcPr>
          <w:p w14:paraId="25E5C942" w14:textId="63E7D402" w:rsidR="00CA75F9" w:rsidRPr="001668C8" w:rsidRDefault="001668C8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1668C8">
              <w:rPr>
                <w:szCs w:val="26"/>
                <w:lang w:val="en-US"/>
              </w:rPr>
              <w:t>Cơ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sở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dữ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liệu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của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ứng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dụng</w:t>
            </w:r>
            <w:proofErr w:type="spellEnd"/>
          </w:p>
        </w:tc>
      </w:tr>
      <w:tr w:rsidR="001668C8" w:rsidRPr="00940354" w14:paraId="0755F8E5" w14:textId="77777777" w:rsidTr="00F10F04">
        <w:tc>
          <w:tcPr>
            <w:tcW w:w="3001" w:type="dxa"/>
          </w:tcPr>
          <w:p w14:paraId="5818DCF6" w14:textId="1EE61834" w:rsidR="001668C8" w:rsidRPr="001668C8" w:rsidRDefault="001668C8" w:rsidP="00F10F04">
            <w:pPr>
              <w:spacing w:line="240" w:lineRule="auto"/>
              <w:rPr>
                <w:szCs w:val="26"/>
                <w:lang w:val="en-US"/>
              </w:rPr>
            </w:pPr>
            <w:r w:rsidRPr="001668C8">
              <w:rPr>
                <w:szCs w:val="26"/>
                <w:lang w:val="en-US"/>
              </w:rPr>
              <w:t xml:space="preserve">View: html/ </w:t>
            </w:r>
            <w:proofErr w:type="spellStart"/>
            <w:r w:rsidRPr="001668C8">
              <w:rPr>
                <w:szCs w:val="26"/>
                <w:lang w:val="en-US"/>
              </w:rPr>
              <w:t>hbs</w:t>
            </w:r>
            <w:proofErr w:type="spellEnd"/>
          </w:p>
        </w:tc>
        <w:tc>
          <w:tcPr>
            <w:tcW w:w="6179" w:type="dxa"/>
          </w:tcPr>
          <w:p w14:paraId="4CE1A3CE" w14:textId="43BE3EAF" w:rsidR="001668C8" w:rsidRPr="001668C8" w:rsidRDefault="001668C8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1668C8">
              <w:rPr>
                <w:szCs w:val="26"/>
                <w:lang w:val="en-US"/>
              </w:rPr>
              <w:t>Hiển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thị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kết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quả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từ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hành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động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của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người</w:t>
            </w:r>
            <w:proofErr w:type="spellEnd"/>
            <w:r w:rsidRPr="001668C8">
              <w:rPr>
                <w:szCs w:val="26"/>
                <w:lang w:val="en-US"/>
              </w:rPr>
              <w:t xml:space="preserve"> </w:t>
            </w:r>
            <w:proofErr w:type="spellStart"/>
            <w:r w:rsidRPr="001668C8">
              <w:rPr>
                <w:szCs w:val="26"/>
                <w:lang w:val="en-US"/>
              </w:rPr>
              <w:t>dùng</w:t>
            </w:r>
            <w:proofErr w:type="spellEnd"/>
          </w:p>
        </w:tc>
      </w:tr>
    </w:tbl>
    <w:p w14:paraId="2DA35C40" w14:textId="77777777" w:rsidR="00CA75F9" w:rsidRPr="008846F1" w:rsidRDefault="00CA75F9" w:rsidP="00CA75F9">
      <w:pPr>
        <w:pStyle w:val="u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0E82F8DF" w14:textId="4D99BDD0" w:rsidR="001D7C2C" w:rsidRPr="004C44CC" w:rsidRDefault="004C44CC" w:rsidP="00CA75F9">
      <w:pPr>
        <w:spacing w:line="360" w:lineRule="auto"/>
        <w:rPr>
          <w:b/>
          <w:iCs/>
          <w:sz w:val="26"/>
          <w:szCs w:val="26"/>
          <w:lang w:val="en-US"/>
        </w:rPr>
      </w:pPr>
      <w:r w:rsidRPr="004C44CC">
        <w:rPr>
          <w:b/>
          <w:iCs/>
          <w:sz w:val="26"/>
          <w:szCs w:val="26"/>
          <w:lang w:val="en-US"/>
        </w:rPr>
        <w:t xml:space="preserve">Ở </w:t>
      </w:r>
      <w:proofErr w:type="spellStart"/>
      <w:r w:rsidRPr="004C44CC">
        <w:rPr>
          <w:b/>
          <w:iCs/>
          <w:sz w:val="26"/>
          <w:szCs w:val="26"/>
          <w:lang w:val="en-US"/>
        </w:rPr>
        <w:t>thành</w:t>
      </w:r>
      <w:proofErr w:type="spellEnd"/>
      <w:r w:rsidRPr="004C44CC">
        <w:rPr>
          <w:b/>
          <w:iCs/>
          <w:sz w:val="26"/>
          <w:szCs w:val="26"/>
          <w:lang w:val="en-US"/>
        </w:rPr>
        <w:t xml:space="preserve"> </w:t>
      </w:r>
      <w:proofErr w:type="spellStart"/>
      <w:r w:rsidRPr="004C44CC">
        <w:rPr>
          <w:b/>
          <w:iCs/>
          <w:sz w:val="26"/>
          <w:szCs w:val="26"/>
          <w:lang w:val="en-US"/>
        </w:rPr>
        <w:t>phần</w:t>
      </w:r>
      <w:proofErr w:type="spellEnd"/>
      <w:r w:rsidRPr="004C44CC">
        <w:rPr>
          <w:b/>
          <w:iCs/>
          <w:sz w:val="26"/>
          <w:szCs w:val="26"/>
          <w:lang w:val="en-US"/>
        </w:rPr>
        <w:t xml:space="preserve"> model </w:t>
      </w:r>
      <w:proofErr w:type="spellStart"/>
      <w:r w:rsidRPr="004C44CC">
        <w:rPr>
          <w:b/>
          <w:iCs/>
          <w:sz w:val="26"/>
          <w:szCs w:val="26"/>
          <w:lang w:val="en-US"/>
        </w:rPr>
        <w:t>sẽ</w:t>
      </w:r>
      <w:proofErr w:type="spellEnd"/>
      <w:r w:rsidRPr="004C44CC">
        <w:rPr>
          <w:b/>
          <w:iCs/>
          <w:sz w:val="26"/>
          <w:szCs w:val="26"/>
          <w:lang w:val="en-US"/>
        </w:rPr>
        <w:t xml:space="preserve"> bao </w:t>
      </w:r>
      <w:proofErr w:type="spellStart"/>
      <w:r w:rsidRPr="004C44CC">
        <w:rPr>
          <w:b/>
          <w:iCs/>
          <w:sz w:val="26"/>
          <w:szCs w:val="26"/>
          <w:lang w:val="en-US"/>
        </w:rPr>
        <w:t>gồm</w:t>
      </w:r>
      <w:proofErr w:type="spellEnd"/>
      <w:r w:rsidRPr="004C44CC">
        <w:rPr>
          <w:b/>
          <w:iCs/>
          <w:sz w:val="26"/>
          <w:szCs w:val="26"/>
          <w:lang w:val="en-US"/>
        </w:rPr>
        <w:t xml:space="preserve"> </w:t>
      </w:r>
      <w:proofErr w:type="spellStart"/>
      <w:r w:rsidRPr="004C44CC">
        <w:rPr>
          <w:b/>
          <w:iCs/>
          <w:sz w:val="26"/>
          <w:szCs w:val="26"/>
          <w:lang w:val="en-US"/>
        </w:rPr>
        <w:t>các</w:t>
      </w:r>
      <w:proofErr w:type="spellEnd"/>
      <w:r w:rsidRPr="004C44CC">
        <w:rPr>
          <w:b/>
          <w:iCs/>
          <w:sz w:val="26"/>
          <w:szCs w:val="26"/>
          <w:lang w:val="en-US"/>
        </w:rPr>
        <w:t xml:space="preserve"> </w:t>
      </w:r>
      <w:proofErr w:type="spellStart"/>
      <w:r w:rsidRPr="004C44CC">
        <w:rPr>
          <w:b/>
          <w:iCs/>
          <w:sz w:val="26"/>
          <w:szCs w:val="26"/>
          <w:lang w:val="en-US"/>
        </w:rPr>
        <w:t>lớp</w:t>
      </w:r>
      <w:proofErr w:type="spellEnd"/>
      <w:r w:rsidRPr="004C44CC">
        <w:rPr>
          <w:b/>
          <w:iCs/>
          <w:sz w:val="26"/>
          <w:szCs w:val="26"/>
          <w:lang w:val="en-US"/>
        </w:rPr>
        <w:t xml:space="preserve"> </w:t>
      </w:r>
      <w:proofErr w:type="spellStart"/>
      <w:r w:rsidRPr="004C44CC">
        <w:rPr>
          <w:b/>
          <w:iCs/>
          <w:sz w:val="26"/>
          <w:szCs w:val="26"/>
          <w:lang w:val="en-US"/>
        </w:rPr>
        <w:t>đối</w:t>
      </w:r>
      <w:proofErr w:type="spellEnd"/>
      <w:r w:rsidRPr="004C44CC">
        <w:rPr>
          <w:b/>
          <w:iCs/>
          <w:sz w:val="26"/>
          <w:szCs w:val="26"/>
          <w:lang w:val="en-US"/>
        </w:rPr>
        <w:t xml:space="preserve"> </w:t>
      </w:r>
      <w:proofErr w:type="spellStart"/>
      <w:r w:rsidRPr="004C44CC">
        <w:rPr>
          <w:b/>
          <w:iCs/>
          <w:sz w:val="26"/>
          <w:szCs w:val="26"/>
          <w:lang w:val="en-US"/>
        </w:rPr>
        <w:t>tượng</w:t>
      </w:r>
      <w:proofErr w:type="spellEnd"/>
      <w:r w:rsidRPr="004C44CC">
        <w:rPr>
          <w:b/>
          <w:iCs/>
          <w:sz w:val="26"/>
          <w:szCs w:val="26"/>
          <w:lang w:val="en-US"/>
        </w:rPr>
        <w:t xml:space="preserve"> </w:t>
      </w:r>
      <w:proofErr w:type="spellStart"/>
      <w:r w:rsidRPr="004C44CC">
        <w:rPr>
          <w:b/>
          <w:iCs/>
          <w:sz w:val="26"/>
          <w:szCs w:val="26"/>
          <w:lang w:val="en-US"/>
        </w:rPr>
        <w:t>sau</w:t>
      </w:r>
      <w:proofErr w:type="spellEnd"/>
    </w:p>
    <w:p w14:paraId="71D6A45B" w14:textId="77777777" w:rsidR="001D7C2C" w:rsidRDefault="001D7C2C" w:rsidP="00CA75F9">
      <w:pPr>
        <w:spacing w:line="360" w:lineRule="auto"/>
        <w:rPr>
          <w:b/>
          <w:i/>
          <w:color w:val="0000FF"/>
          <w:lang w:val="en-US"/>
        </w:rPr>
      </w:pPr>
    </w:p>
    <w:p w14:paraId="79A838D5" w14:textId="583B2806" w:rsidR="001D7C2C" w:rsidRPr="008846F1" w:rsidRDefault="001D7C2C" w:rsidP="00CA75F9">
      <w:pPr>
        <w:spacing w:line="360" w:lineRule="auto"/>
        <w:rPr>
          <w:b/>
          <w:i/>
          <w:color w:val="0000FF"/>
          <w:lang w:val="en-US"/>
        </w:rPr>
      </w:pP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4E6C3" wp14:editId="739644E6">
                <wp:simplePos x="0" y="0"/>
                <wp:positionH relativeFrom="column">
                  <wp:posOffset>3924300</wp:posOffset>
                </wp:positionH>
                <wp:positionV relativeFrom="paragraph">
                  <wp:posOffset>117475</wp:posOffset>
                </wp:positionV>
                <wp:extent cx="1352550" cy="8001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946E7" w14:textId="4FE73784" w:rsidR="001D7C2C" w:rsidRPr="001D7C2C" w:rsidRDefault="001D7C2C" w:rsidP="001D7C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viên</w:t>
                            </w:r>
                            <w:proofErr w:type="spellEnd"/>
                          </w:p>
                          <w:p w14:paraId="05C1C970" w14:textId="77777777" w:rsidR="001D7C2C" w:rsidRPr="001D7C2C" w:rsidRDefault="001D7C2C" w:rsidP="001D7C2C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1D7C2C">
                              <w:rPr>
                                <w:i/>
                                <w:iCs/>
                                <w:lang w:val="en-US"/>
                              </w:rPr>
                              <w:t>Class</w:t>
                            </w:r>
                          </w:p>
                          <w:p w14:paraId="76598608" w14:textId="77777777" w:rsidR="001D7C2C" w:rsidRDefault="001D7C2C" w:rsidP="001D7C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77D186" w14:textId="77777777" w:rsidR="001D7C2C" w:rsidRPr="001D7C2C" w:rsidRDefault="001D7C2C" w:rsidP="001D7C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4E6C3" id="Rectangle 11" o:spid="_x0000_s1035" style="position:absolute;margin-left:309pt;margin-top:9.25pt;width:106.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" fillcolor="white [3201]" strokecolor="#4f81bd [3204]" strokeweight="2pt">
                <v:textbox>
                  <w:txbxContent>
                    <w:p w14:paraId="151946E7" w14:textId="4FE73784" w:rsidR="001D7C2C" w:rsidRPr="001D7C2C" w:rsidRDefault="001D7C2C" w:rsidP="001D7C2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Thành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viên</w:t>
                      </w:r>
                      <w:proofErr w:type="spellEnd"/>
                    </w:p>
                    <w:p w14:paraId="05C1C970" w14:textId="77777777" w:rsidR="001D7C2C" w:rsidRPr="001D7C2C" w:rsidRDefault="001D7C2C" w:rsidP="001D7C2C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1D7C2C">
                        <w:rPr>
                          <w:i/>
                          <w:iCs/>
                          <w:lang w:val="en-US"/>
                        </w:rPr>
                        <w:t>Class</w:t>
                      </w:r>
                    </w:p>
                    <w:p w14:paraId="76598608" w14:textId="77777777" w:rsidR="001D7C2C" w:rsidRDefault="001D7C2C" w:rsidP="001D7C2C">
                      <w:pPr>
                        <w:rPr>
                          <w:lang w:val="en-US"/>
                        </w:rPr>
                      </w:pPr>
                    </w:p>
                    <w:p w14:paraId="6377D186" w14:textId="77777777" w:rsidR="001D7C2C" w:rsidRPr="001D7C2C" w:rsidRDefault="001D7C2C" w:rsidP="001D7C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6CA9F6" wp14:editId="66DE2550">
                <wp:simplePos x="0" y="0"/>
                <wp:positionH relativeFrom="column">
                  <wp:posOffset>1943100</wp:posOffset>
                </wp:positionH>
                <wp:positionV relativeFrom="paragraph">
                  <wp:posOffset>118110</wp:posOffset>
                </wp:positionV>
                <wp:extent cx="1352550" cy="800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FC415" w14:textId="4DBA2F8E" w:rsidR="001D7C2C" w:rsidRPr="001D7C2C" w:rsidRDefault="001D7C2C" w:rsidP="001D7C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Admin</w:t>
                            </w:r>
                          </w:p>
                          <w:p w14:paraId="4B421A24" w14:textId="77777777" w:rsidR="001D7C2C" w:rsidRPr="001D7C2C" w:rsidRDefault="001D7C2C" w:rsidP="001D7C2C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1D7C2C">
                              <w:rPr>
                                <w:i/>
                                <w:iCs/>
                                <w:lang w:val="en-US"/>
                              </w:rPr>
                              <w:t>Class</w:t>
                            </w:r>
                          </w:p>
                          <w:p w14:paraId="41F1BFFA" w14:textId="77777777" w:rsidR="001D7C2C" w:rsidRDefault="001D7C2C" w:rsidP="001D7C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5EBF0C" w14:textId="77777777" w:rsidR="001D7C2C" w:rsidRPr="001D7C2C" w:rsidRDefault="001D7C2C" w:rsidP="001D7C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CA9F6" id="Rectangle 8" o:spid="_x0000_s1036" style="position:absolute;margin-left:153pt;margin-top:9.3pt;width:106.5pt;height:6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" fillcolor="white [3201]" strokecolor="#4f81bd [3204]" strokeweight="2pt">
                <v:textbox>
                  <w:txbxContent>
                    <w:p w14:paraId="2AEFC415" w14:textId="4DBA2F8E" w:rsidR="001D7C2C" w:rsidRPr="001D7C2C" w:rsidRDefault="001D7C2C" w:rsidP="001D7C2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Admin</w:t>
                      </w:r>
                    </w:p>
                    <w:p w14:paraId="4B421A24" w14:textId="77777777" w:rsidR="001D7C2C" w:rsidRPr="001D7C2C" w:rsidRDefault="001D7C2C" w:rsidP="001D7C2C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1D7C2C">
                        <w:rPr>
                          <w:i/>
                          <w:iCs/>
                          <w:lang w:val="en-US"/>
                        </w:rPr>
                        <w:t>Class</w:t>
                      </w:r>
                    </w:p>
                    <w:p w14:paraId="41F1BFFA" w14:textId="77777777" w:rsidR="001D7C2C" w:rsidRDefault="001D7C2C" w:rsidP="001D7C2C">
                      <w:pPr>
                        <w:rPr>
                          <w:lang w:val="en-US"/>
                        </w:rPr>
                      </w:pPr>
                    </w:p>
                    <w:p w14:paraId="725EBF0C" w14:textId="77777777" w:rsidR="001D7C2C" w:rsidRPr="001D7C2C" w:rsidRDefault="001D7C2C" w:rsidP="001D7C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E59BF5" wp14:editId="734A4E58">
                <wp:simplePos x="0" y="0"/>
                <wp:positionH relativeFrom="column">
                  <wp:posOffset>19050</wp:posOffset>
                </wp:positionH>
                <wp:positionV relativeFrom="paragraph">
                  <wp:posOffset>106680</wp:posOffset>
                </wp:positionV>
                <wp:extent cx="1352550" cy="8001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43012" w14:textId="19738C38" w:rsidR="001D7C2C" w:rsidRPr="001D7C2C" w:rsidRDefault="001D7C2C" w:rsidP="001D7C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1D7C2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Người</w:t>
                            </w:r>
                            <w:proofErr w:type="spellEnd"/>
                            <w:r w:rsidRPr="001D7C2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D7C2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dùng</w:t>
                            </w:r>
                            <w:proofErr w:type="spellEnd"/>
                          </w:p>
                          <w:p w14:paraId="00D6FD90" w14:textId="642AFADB" w:rsidR="001D7C2C" w:rsidRPr="001D7C2C" w:rsidRDefault="001D7C2C" w:rsidP="001D7C2C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1D7C2C">
                              <w:rPr>
                                <w:i/>
                                <w:iCs/>
                                <w:lang w:val="en-US"/>
                              </w:rPr>
                              <w:t>Class</w:t>
                            </w:r>
                          </w:p>
                          <w:p w14:paraId="5FE68317" w14:textId="293FF9E6" w:rsidR="001D7C2C" w:rsidRDefault="001D7C2C" w:rsidP="001D7C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62BFA7" w14:textId="77777777" w:rsidR="001D7C2C" w:rsidRPr="001D7C2C" w:rsidRDefault="001D7C2C" w:rsidP="001D7C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59BF5" id="Rectangle 7" o:spid="_x0000_s1037" style="position:absolute;margin-left:1.5pt;margin-top:8.4pt;width:106.5pt;height:6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" fillcolor="white [3201]" strokecolor="#4f81bd [3204]" strokeweight="2pt">
                <v:textbox>
                  <w:txbxContent>
                    <w:p w14:paraId="4F043012" w14:textId="19738C38" w:rsidR="001D7C2C" w:rsidRPr="001D7C2C" w:rsidRDefault="001D7C2C" w:rsidP="001D7C2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1D7C2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Người</w:t>
                      </w:r>
                      <w:proofErr w:type="spellEnd"/>
                      <w:r w:rsidRPr="001D7C2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1D7C2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dùng</w:t>
                      </w:r>
                      <w:proofErr w:type="spellEnd"/>
                    </w:p>
                    <w:p w14:paraId="00D6FD90" w14:textId="642AFADB" w:rsidR="001D7C2C" w:rsidRPr="001D7C2C" w:rsidRDefault="001D7C2C" w:rsidP="001D7C2C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1D7C2C">
                        <w:rPr>
                          <w:i/>
                          <w:iCs/>
                          <w:lang w:val="en-US"/>
                        </w:rPr>
                        <w:t>Class</w:t>
                      </w:r>
                    </w:p>
                    <w:p w14:paraId="5FE68317" w14:textId="293FF9E6" w:rsidR="001D7C2C" w:rsidRDefault="001D7C2C" w:rsidP="001D7C2C">
                      <w:pPr>
                        <w:rPr>
                          <w:lang w:val="en-US"/>
                        </w:rPr>
                      </w:pPr>
                    </w:p>
                    <w:p w14:paraId="1662BFA7" w14:textId="77777777" w:rsidR="001D7C2C" w:rsidRPr="001D7C2C" w:rsidRDefault="001D7C2C" w:rsidP="001D7C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B94118" w14:textId="06066D1B" w:rsidR="001D7C2C" w:rsidRDefault="001D7C2C" w:rsidP="001D7C2C">
      <w:pPr>
        <w:spacing w:line="360" w:lineRule="auto"/>
        <w:rPr>
          <w:b/>
          <w:i/>
          <w:color w:val="0000FF"/>
          <w:lang w:val="en-US"/>
        </w:rPr>
      </w:pPr>
    </w:p>
    <w:p w14:paraId="04032477" w14:textId="1B0183BF" w:rsidR="001D7C2C" w:rsidRPr="008846F1" w:rsidRDefault="001D7C2C" w:rsidP="001D7C2C">
      <w:pPr>
        <w:spacing w:line="360" w:lineRule="auto"/>
        <w:rPr>
          <w:b/>
          <w:i/>
          <w:color w:val="0000FF"/>
          <w:lang w:val="en-US"/>
        </w:rPr>
      </w:pPr>
    </w:p>
    <w:p w14:paraId="0A3E2BDF" w14:textId="6EEFF0CB" w:rsidR="00CA75F9" w:rsidRDefault="00CA75F9" w:rsidP="00CA75F9"/>
    <w:p w14:paraId="4C39D4E6" w14:textId="77777777" w:rsidR="001D7C2C" w:rsidRDefault="001D7C2C" w:rsidP="001D7C2C">
      <w:pPr>
        <w:spacing w:line="360" w:lineRule="auto"/>
        <w:rPr>
          <w:b/>
          <w:i/>
          <w:color w:val="0000FF"/>
          <w:lang w:val="en-US"/>
        </w:rPr>
      </w:pPr>
    </w:p>
    <w:p w14:paraId="61A95CE3" w14:textId="7EC8FA78" w:rsidR="001D7C2C" w:rsidRPr="008846F1" w:rsidRDefault="001D7C2C" w:rsidP="001D7C2C">
      <w:pPr>
        <w:spacing w:line="360" w:lineRule="auto"/>
        <w:rPr>
          <w:b/>
          <w:i/>
          <w:color w:val="0000FF"/>
          <w:lang w:val="en-US"/>
        </w:rPr>
      </w:pP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6B9CE" wp14:editId="04AC6F79">
                <wp:simplePos x="0" y="0"/>
                <wp:positionH relativeFrom="column">
                  <wp:posOffset>3943350</wp:posOffset>
                </wp:positionH>
                <wp:positionV relativeFrom="paragraph">
                  <wp:posOffset>74295</wp:posOffset>
                </wp:positionV>
                <wp:extent cx="1352550" cy="8001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9A794" w14:textId="3044367B" w:rsidR="001D7C2C" w:rsidRPr="001D7C2C" w:rsidRDefault="001D7C2C" w:rsidP="001D7C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viết</w:t>
                            </w:r>
                            <w:proofErr w:type="spellEnd"/>
                          </w:p>
                          <w:p w14:paraId="48AED6CB" w14:textId="77777777" w:rsidR="001D7C2C" w:rsidRPr="001D7C2C" w:rsidRDefault="001D7C2C" w:rsidP="001D7C2C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1D7C2C">
                              <w:rPr>
                                <w:i/>
                                <w:iCs/>
                                <w:lang w:val="en-US"/>
                              </w:rPr>
                              <w:t>Class</w:t>
                            </w:r>
                          </w:p>
                          <w:p w14:paraId="767317AA" w14:textId="77777777" w:rsidR="001D7C2C" w:rsidRDefault="001D7C2C" w:rsidP="001D7C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5FC081" w14:textId="77777777" w:rsidR="001D7C2C" w:rsidRPr="001D7C2C" w:rsidRDefault="001D7C2C" w:rsidP="001D7C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6B9CE" id="Rectangle 17" o:spid="_x0000_s1038" style="position:absolute;margin-left:310.5pt;margin-top:5.85pt;width:106.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" fillcolor="white [3201]" strokecolor="#4f81bd [3204]" strokeweight="2pt">
                <v:textbox>
                  <w:txbxContent>
                    <w:p w14:paraId="7449A794" w14:textId="3044367B" w:rsidR="001D7C2C" w:rsidRPr="001D7C2C" w:rsidRDefault="001D7C2C" w:rsidP="001D7C2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Bài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viết</w:t>
                      </w:r>
                      <w:proofErr w:type="spellEnd"/>
                    </w:p>
                    <w:p w14:paraId="48AED6CB" w14:textId="77777777" w:rsidR="001D7C2C" w:rsidRPr="001D7C2C" w:rsidRDefault="001D7C2C" w:rsidP="001D7C2C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1D7C2C">
                        <w:rPr>
                          <w:i/>
                          <w:iCs/>
                          <w:lang w:val="en-US"/>
                        </w:rPr>
                        <w:t>Class</w:t>
                      </w:r>
                    </w:p>
                    <w:p w14:paraId="767317AA" w14:textId="77777777" w:rsidR="001D7C2C" w:rsidRDefault="001D7C2C" w:rsidP="001D7C2C">
                      <w:pPr>
                        <w:rPr>
                          <w:lang w:val="en-US"/>
                        </w:rPr>
                      </w:pPr>
                    </w:p>
                    <w:p w14:paraId="385FC081" w14:textId="77777777" w:rsidR="001D7C2C" w:rsidRPr="001D7C2C" w:rsidRDefault="001D7C2C" w:rsidP="001D7C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1F47A" wp14:editId="663D1ED7">
                <wp:simplePos x="0" y="0"/>
                <wp:positionH relativeFrom="column">
                  <wp:posOffset>1943100</wp:posOffset>
                </wp:positionH>
                <wp:positionV relativeFrom="paragraph">
                  <wp:posOffset>91440</wp:posOffset>
                </wp:positionV>
                <wp:extent cx="1352550" cy="800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5FC1" w14:textId="7CDF1443" w:rsidR="001D7C2C" w:rsidRPr="001D7C2C" w:rsidRDefault="001D7C2C" w:rsidP="001D7C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đăng</w:t>
                            </w:r>
                            <w:proofErr w:type="spellEnd"/>
                          </w:p>
                          <w:p w14:paraId="345B64AD" w14:textId="77777777" w:rsidR="001D7C2C" w:rsidRPr="001D7C2C" w:rsidRDefault="001D7C2C" w:rsidP="001D7C2C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1D7C2C">
                              <w:rPr>
                                <w:i/>
                                <w:iCs/>
                                <w:lang w:val="en-US"/>
                              </w:rPr>
                              <w:t>Class</w:t>
                            </w:r>
                          </w:p>
                          <w:p w14:paraId="31321A8A" w14:textId="77777777" w:rsidR="001D7C2C" w:rsidRDefault="001D7C2C" w:rsidP="001D7C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30E3DE" w14:textId="77777777" w:rsidR="001D7C2C" w:rsidRPr="001D7C2C" w:rsidRDefault="001D7C2C" w:rsidP="001D7C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1F47A" id="Rectangle 10" o:spid="_x0000_s1039" style="position:absolute;margin-left:153pt;margin-top:7.2pt;width:106.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" fillcolor="white [3201]" strokecolor="#4f81bd [3204]" strokeweight="2pt">
                <v:textbox>
                  <w:txbxContent>
                    <w:p w14:paraId="7D795FC1" w14:textId="7CDF1443" w:rsidR="001D7C2C" w:rsidRPr="001D7C2C" w:rsidRDefault="001D7C2C" w:rsidP="001D7C2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Bài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đăng</w:t>
                      </w:r>
                      <w:proofErr w:type="spellEnd"/>
                    </w:p>
                    <w:p w14:paraId="345B64AD" w14:textId="77777777" w:rsidR="001D7C2C" w:rsidRPr="001D7C2C" w:rsidRDefault="001D7C2C" w:rsidP="001D7C2C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1D7C2C">
                        <w:rPr>
                          <w:i/>
                          <w:iCs/>
                          <w:lang w:val="en-US"/>
                        </w:rPr>
                        <w:t>Class</w:t>
                      </w:r>
                    </w:p>
                    <w:p w14:paraId="31321A8A" w14:textId="77777777" w:rsidR="001D7C2C" w:rsidRDefault="001D7C2C" w:rsidP="001D7C2C">
                      <w:pPr>
                        <w:rPr>
                          <w:lang w:val="en-US"/>
                        </w:rPr>
                      </w:pPr>
                    </w:p>
                    <w:p w14:paraId="6A30E3DE" w14:textId="77777777" w:rsidR="001D7C2C" w:rsidRPr="001D7C2C" w:rsidRDefault="001D7C2C" w:rsidP="001D7C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4122D9" wp14:editId="51D50C8D">
                <wp:simplePos x="0" y="0"/>
                <wp:positionH relativeFrom="column">
                  <wp:posOffset>19050</wp:posOffset>
                </wp:positionH>
                <wp:positionV relativeFrom="paragraph">
                  <wp:posOffset>106680</wp:posOffset>
                </wp:positionV>
                <wp:extent cx="1352550" cy="8001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46DB" w14:textId="3D9AFA19" w:rsidR="001D7C2C" w:rsidRPr="001D7C2C" w:rsidRDefault="001D7C2C" w:rsidP="001D7C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đề</w:t>
                            </w:r>
                            <w:proofErr w:type="spellEnd"/>
                          </w:p>
                          <w:p w14:paraId="170E2B75" w14:textId="77777777" w:rsidR="001D7C2C" w:rsidRPr="001D7C2C" w:rsidRDefault="001D7C2C" w:rsidP="001D7C2C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1D7C2C">
                              <w:rPr>
                                <w:i/>
                                <w:iCs/>
                                <w:lang w:val="en-US"/>
                              </w:rPr>
                              <w:t>Class</w:t>
                            </w:r>
                          </w:p>
                          <w:p w14:paraId="15A5F090" w14:textId="77777777" w:rsidR="001D7C2C" w:rsidRDefault="001D7C2C" w:rsidP="001D7C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0A7B9D" w14:textId="77777777" w:rsidR="001D7C2C" w:rsidRPr="001D7C2C" w:rsidRDefault="001D7C2C" w:rsidP="001D7C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122D9" id="Rectangle 9" o:spid="_x0000_s1040" style="position:absolute;margin-left:1.5pt;margin-top:8.4pt;width:106.5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" fillcolor="white [3201]" strokecolor="#4f81bd [3204]" strokeweight="2pt">
                <v:textbox>
                  <w:txbxContent>
                    <w:p w14:paraId="7ABF46DB" w14:textId="3D9AFA19" w:rsidR="001D7C2C" w:rsidRPr="001D7C2C" w:rsidRDefault="001D7C2C" w:rsidP="001D7C2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Chủ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đề</w:t>
                      </w:r>
                      <w:proofErr w:type="spellEnd"/>
                    </w:p>
                    <w:p w14:paraId="170E2B75" w14:textId="77777777" w:rsidR="001D7C2C" w:rsidRPr="001D7C2C" w:rsidRDefault="001D7C2C" w:rsidP="001D7C2C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1D7C2C">
                        <w:rPr>
                          <w:i/>
                          <w:iCs/>
                          <w:lang w:val="en-US"/>
                        </w:rPr>
                        <w:t>Class</w:t>
                      </w:r>
                    </w:p>
                    <w:p w14:paraId="15A5F090" w14:textId="77777777" w:rsidR="001D7C2C" w:rsidRDefault="001D7C2C" w:rsidP="001D7C2C">
                      <w:pPr>
                        <w:rPr>
                          <w:lang w:val="en-US"/>
                        </w:rPr>
                      </w:pPr>
                    </w:p>
                    <w:p w14:paraId="1A0A7B9D" w14:textId="77777777" w:rsidR="001D7C2C" w:rsidRPr="001D7C2C" w:rsidRDefault="001D7C2C" w:rsidP="001D7C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5D486E" w14:textId="03923317" w:rsidR="001D7C2C" w:rsidRDefault="001D7C2C" w:rsidP="001D7C2C"/>
    <w:p w14:paraId="71C5339C" w14:textId="77777777" w:rsidR="001D7C2C" w:rsidRDefault="001D7C2C" w:rsidP="001D7C2C">
      <w:pPr>
        <w:spacing w:line="360" w:lineRule="auto"/>
        <w:rPr>
          <w:b/>
          <w:i/>
          <w:color w:val="0000FF"/>
          <w:lang w:val="en-US"/>
        </w:rPr>
      </w:pPr>
    </w:p>
    <w:p w14:paraId="3559E0D5" w14:textId="3590603E" w:rsidR="001D7C2C" w:rsidRPr="008846F1" w:rsidRDefault="001D7C2C" w:rsidP="001D7C2C">
      <w:pPr>
        <w:spacing w:line="360" w:lineRule="auto"/>
        <w:rPr>
          <w:b/>
          <w:i/>
          <w:color w:val="0000FF"/>
          <w:lang w:val="en-US"/>
        </w:rPr>
      </w:pPr>
    </w:p>
    <w:p w14:paraId="09EAB635" w14:textId="77777777" w:rsidR="001D7C2C" w:rsidRDefault="001D7C2C" w:rsidP="001D7C2C">
      <w:pPr>
        <w:spacing w:line="360" w:lineRule="auto"/>
        <w:rPr>
          <w:b/>
          <w:i/>
          <w:color w:val="0000FF"/>
          <w:lang w:val="en-US"/>
        </w:rPr>
      </w:pPr>
    </w:p>
    <w:p w14:paraId="0C5CC86D" w14:textId="7036CAA0" w:rsidR="001D7C2C" w:rsidRPr="008846F1" w:rsidRDefault="001D7C2C" w:rsidP="001D7C2C">
      <w:pPr>
        <w:spacing w:line="360" w:lineRule="auto"/>
        <w:rPr>
          <w:b/>
          <w:i/>
          <w:color w:val="0000FF"/>
          <w:lang w:val="en-US"/>
        </w:rPr>
      </w:pP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5E20F" wp14:editId="754F4D05">
                <wp:simplePos x="0" y="0"/>
                <wp:positionH relativeFrom="column">
                  <wp:posOffset>1951990</wp:posOffset>
                </wp:positionH>
                <wp:positionV relativeFrom="paragraph">
                  <wp:posOffset>101600</wp:posOffset>
                </wp:positionV>
                <wp:extent cx="1552575" cy="8001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12C5C" w14:textId="3DB25EAC" w:rsidR="001D7C2C" w:rsidRPr="001D7C2C" w:rsidRDefault="001D7C2C" w:rsidP="001D7C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Ý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tưởng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viết</w:t>
                            </w:r>
                            <w:proofErr w:type="spellEnd"/>
                          </w:p>
                          <w:p w14:paraId="7EEFA780" w14:textId="77777777" w:rsidR="001D7C2C" w:rsidRPr="001D7C2C" w:rsidRDefault="001D7C2C" w:rsidP="001D7C2C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1D7C2C">
                              <w:rPr>
                                <w:i/>
                                <w:iCs/>
                                <w:lang w:val="en-US"/>
                              </w:rPr>
                              <w:t>Class</w:t>
                            </w:r>
                          </w:p>
                          <w:p w14:paraId="4AF9D0C9" w14:textId="77777777" w:rsidR="001D7C2C" w:rsidRDefault="001D7C2C" w:rsidP="001D7C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CCB8F73" w14:textId="77777777" w:rsidR="001D7C2C" w:rsidRPr="001D7C2C" w:rsidRDefault="001D7C2C" w:rsidP="001D7C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5E20F" id="Rectangle 21" o:spid="_x0000_s1041" style="position:absolute;margin-left:153.7pt;margin-top:8pt;width:122.2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" fillcolor="white [3201]" strokecolor="#4f81bd [3204]" strokeweight="2pt">
                <v:textbox>
                  <w:txbxContent>
                    <w:p w14:paraId="64612C5C" w14:textId="3DB25EAC" w:rsidR="001D7C2C" w:rsidRPr="001D7C2C" w:rsidRDefault="001D7C2C" w:rsidP="001D7C2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Ý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tưởng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bài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viết</w:t>
                      </w:r>
                      <w:proofErr w:type="spellEnd"/>
                    </w:p>
                    <w:p w14:paraId="7EEFA780" w14:textId="77777777" w:rsidR="001D7C2C" w:rsidRPr="001D7C2C" w:rsidRDefault="001D7C2C" w:rsidP="001D7C2C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1D7C2C">
                        <w:rPr>
                          <w:i/>
                          <w:iCs/>
                          <w:lang w:val="en-US"/>
                        </w:rPr>
                        <w:t>Class</w:t>
                      </w:r>
                    </w:p>
                    <w:p w14:paraId="4AF9D0C9" w14:textId="77777777" w:rsidR="001D7C2C" w:rsidRDefault="001D7C2C" w:rsidP="001D7C2C">
                      <w:pPr>
                        <w:rPr>
                          <w:lang w:val="en-US"/>
                        </w:rPr>
                      </w:pPr>
                    </w:p>
                    <w:p w14:paraId="6CCB8F73" w14:textId="77777777" w:rsidR="001D7C2C" w:rsidRPr="001D7C2C" w:rsidRDefault="001D7C2C" w:rsidP="001D7C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7F0AA" wp14:editId="7E4AA3CF">
                <wp:simplePos x="0" y="0"/>
                <wp:positionH relativeFrom="column">
                  <wp:posOffset>19050</wp:posOffset>
                </wp:positionH>
                <wp:positionV relativeFrom="paragraph">
                  <wp:posOffset>106680</wp:posOffset>
                </wp:positionV>
                <wp:extent cx="1352550" cy="8001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AD597" w14:textId="33B5E6BA" w:rsidR="001D7C2C" w:rsidRPr="001D7C2C" w:rsidRDefault="001D7C2C" w:rsidP="001D7C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Ý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kiến</w:t>
                            </w:r>
                            <w:proofErr w:type="spellEnd"/>
                          </w:p>
                          <w:p w14:paraId="2310D195" w14:textId="77777777" w:rsidR="001D7C2C" w:rsidRPr="001D7C2C" w:rsidRDefault="001D7C2C" w:rsidP="001D7C2C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1D7C2C">
                              <w:rPr>
                                <w:i/>
                                <w:iCs/>
                                <w:lang w:val="en-US"/>
                              </w:rPr>
                              <w:t>Class</w:t>
                            </w:r>
                          </w:p>
                          <w:p w14:paraId="5744FECB" w14:textId="77777777" w:rsidR="001D7C2C" w:rsidRDefault="001D7C2C" w:rsidP="001D7C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EF9E65" w14:textId="77777777" w:rsidR="001D7C2C" w:rsidRPr="001D7C2C" w:rsidRDefault="001D7C2C" w:rsidP="001D7C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7F0AA" id="Rectangle 19" o:spid="_x0000_s1042" style="position:absolute;margin-left:1.5pt;margin-top:8.4pt;width:106.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" fillcolor="white [3201]" strokecolor="#4f81bd [3204]" strokeweight="2pt">
                <v:textbox>
                  <w:txbxContent>
                    <w:p w14:paraId="43EAD597" w14:textId="33B5E6BA" w:rsidR="001D7C2C" w:rsidRPr="001D7C2C" w:rsidRDefault="001D7C2C" w:rsidP="001D7C2C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Ý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kiến</w:t>
                      </w:r>
                      <w:proofErr w:type="spellEnd"/>
                    </w:p>
                    <w:p w14:paraId="2310D195" w14:textId="77777777" w:rsidR="001D7C2C" w:rsidRPr="001D7C2C" w:rsidRDefault="001D7C2C" w:rsidP="001D7C2C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1D7C2C">
                        <w:rPr>
                          <w:i/>
                          <w:iCs/>
                          <w:lang w:val="en-US"/>
                        </w:rPr>
                        <w:t>Class</w:t>
                      </w:r>
                    </w:p>
                    <w:p w14:paraId="5744FECB" w14:textId="77777777" w:rsidR="001D7C2C" w:rsidRDefault="001D7C2C" w:rsidP="001D7C2C">
                      <w:pPr>
                        <w:rPr>
                          <w:lang w:val="en-US"/>
                        </w:rPr>
                      </w:pPr>
                    </w:p>
                    <w:p w14:paraId="0CEF9E65" w14:textId="77777777" w:rsidR="001D7C2C" w:rsidRPr="001D7C2C" w:rsidRDefault="001D7C2C" w:rsidP="001D7C2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605D423" w14:textId="77777777" w:rsidR="001D7C2C" w:rsidRDefault="001D7C2C" w:rsidP="001D7C2C">
      <w:pPr>
        <w:spacing w:line="360" w:lineRule="auto"/>
        <w:rPr>
          <w:b/>
          <w:i/>
          <w:color w:val="0000FF"/>
          <w:lang w:val="en-US"/>
        </w:rPr>
      </w:pPr>
    </w:p>
    <w:p w14:paraId="38A8197C" w14:textId="7065107F" w:rsidR="001D7C2C" w:rsidRPr="008846F1" w:rsidRDefault="001D7C2C" w:rsidP="001D7C2C">
      <w:pPr>
        <w:spacing w:line="360" w:lineRule="auto"/>
        <w:rPr>
          <w:b/>
          <w:i/>
          <w:color w:val="0000FF"/>
          <w:lang w:val="en-US"/>
        </w:rPr>
      </w:pPr>
    </w:p>
    <w:p w14:paraId="23E66A90" w14:textId="77777777" w:rsidR="001D7C2C" w:rsidRDefault="001D7C2C" w:rsidP="001D7C2C"/>
    <w:p w14:paraId="002D94D2" w14:textId="77777777" w:rsidR="001D7C2C" w:rsidRDefault="001D7C2C" w:rsidP="00CA75F9"/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2859"/>
        <w:gridCol w:w="6158"/>
      </w:tblGrid>
      <w:tr w:rsidR="00CA75F9" w:rsidRPr="008846F1" w14:paraId="34C8A3F0" w14:textId="77777777" w:rsidTr="00F10F04">
        <w:tc>
          <w:tcPr>
            <w:tcW w:w="3001" w:type="dxa"/>
          </w:tcPr>
          <w:p w14:paraId="0E25D16C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463" w:type="dxa"/>
          </w:tcPr>
          <w:p w14:paraId="5BDFD3AE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6FABB2D7" w14:textId="77777777" w:rsidTr="00F10F04">
        <w:tc>
          <w:tcPr>
            <w:tcW w:w="3001" w:type="dxa"/>
          </w:tcPr>
          <w:p w14:paraId="1045ECFB" w14:textId="547BA6AC" w:rsidR="00CA75F9" w:rsidRPr="00FC7DD4" w:rsidRDefault="001153B1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C7DD4">
              <w:rPr>
                <w:szCs w:val="26"/>
                <w:lang w:val="en-US"/>
              </w:rPr>
              <w:t>Người</w:t>
            </w:r>
            <w:proofErr w:type="spellEnd"/>
            <w:r w:rsidRPr="00FC7DD4">
              <w:rPr>
                <w:szCs w:val="26"/>
                <w:lang w:val="en-US"/>
              </w:rPr>
              <w:t xml:space="preserve"> </w:t>
            </w:r>
            <w:proofErr w:type="spellStart"/>
            <w:r w:rsidRPr="00FC7DD4">
              <w:rPr>
                <w:szCs w:val="26"/>
                <w:lang w:val="en-US"/>
              </w:rPr>
              <w:t>dùng</w:t>
            </w:r>
            <w:proofErr w:type="spellEnd"/>
          </w:p>
        </w:tc>
        <w:tc>
          <w:tcPr>
            <w:tcW w:w="6463" w:type="dxa"/>
          </w:tcPr>
          <w:p w14:paraId="65A114E6" w14:textId="7FA29EC9" w:rsidR="00CA75F9" w:rsidRPr="007B2983" w:rsidRDefault="007B2983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color w:val="000000"/>
                <w:szCs w:val="24"/>
                <w:lang w:val="en-US"/>
              </w:rPr>
              <w:t>Lưu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trữ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thông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color w:val="000000"/>
                <w:szCs w:val="24"/>
                <w:lang w:val="en-US"/>
              </w:rPr>
              <w:t>người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dùng</w:t>
            </w:r>
            <w:proofErr w:type="spellEnd"/>
          </w:p>
        </w:tc>
      </w:tr>
      <w:tr w:rsidR="00CA75F9" w:rsidRPr="008846F1" w14:paraId="7FA70E21" w14:textId="77777777" w:rsidTr="00F10F04">
        <w:tc>
          <w:tcPr>
            <w:tcW w:w="3001" w:type="dxa"/>
          </w:tcPr>
          <w:p w14:paraId="28F8C28A" w14:textId="75052F92" w:rsidR="00CA75F9" w:rsidRPr="00FC7DD4" w:rsidRDefault="001153B1" w:rsidP="00F10F04">
            <w:pPr>
              <w:spacing w:line="240" w:lineRule="auto"/>
              <w:rPr>
                <w:szCs w:val="26"/>
                <w:lang w:val="en-US"/>
              </w:rPr>
            </w:pPr>
            <w:r w:rsidRPr="00FC7DD4">
              <w:rPr>
                <w:szCs w:val="26"/>
                <w:lang w:val="en-US"/>
              </w:rPr>
              <w:t>Admin</w:t>
            </w:r>
          </w:p>
        </w:tc>
        <w:tc>
          <w:tcPr>
            <w:tcW w:w="6463" w:type="dxa"/>
          </w:tcPr>
          <w:p w14:paraId="6A4BF947" w14:textId="324A0B5F" w:rsidR="00CA75F9" w:rsidRPr="007B2983" w:rsidRDefault="007B2983" w:rsidP="00F10F04">
            <w:pPr>
              <w:spacing w:line="240" w:lineRule="auto"/>
              <w:rPr>
                <w:szCs w:val="26"/>
                <w:lang w:val="en-US"/>
              </w:rPr>
            </w:pPr>
            <w:r w:rsidRPr="00E0607E">
              <w:rPr>
                <w:color w:val="000000"/>
                <w:szCs w:val="24"/>
              </w:rPr>
              <w:t>Kế thừa lớp cha(NguoiDung)</w:t>
            </w:r>
            <w:r>
              <w:rPr>
                <w:color w:val="000000"/>
                <w:szCs w:val="24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Cs w:val="24"/>
                <w:lang w:val="en-US"/>
              </w:rPr>
              <w:t>có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các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thuộc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tính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/ </w:t>
            </w:r>
            <w:proofErr w:type="spellStart"/>
            <w:r>
              <w:rPr>
                <w:color w:val="000000"/>
                <w:szCs w:val="24"/>
                <w:lang w:val="en-US"/>
              </w:rPr>
              <w:t>phương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thức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khác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. </w:t>
            </w:r>
            <w:proofErr w:type="spellStart"/>
            <w:r>
              <w:rPr>
                <w:color w:val="000000"/>
                <w:szCs w:val="24"/>
                <w:lang w:val="en-US"/>
              </w:rPr>
              <w:t>Lưu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trữ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thông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tin admin</w:t>
            </w:r>
          </w:p>
        </w:tc>
      </w:tr>
      <w:tr w:rsidR="00CA75F9" w:rsidRPr="008846F1" w14:paraId="0FEE630E" w14:textId="77777777" w:rsidTr="00F10F04">
        <w:tc>
          <w:tcPr>
            <w:tcW w:w="3001" w:type="dxa"/>
          </w:tcPr>
          <w:p w14:paraId="46D5F310" w14:textId="74A136DB" w:rsidR="00CA75F9" w:rsidRPr="00FC7DD4" w:rsidRDefault="001153B1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C7DD4">
              <w:rPr>
                <w:szCs w:val="26"/>
                <w:lang w:val="en-US"/>
              </w:rPr>
              <w:t>Thành</w:t>
            </w:r>
            <w:proofErr w:type="spellEnd"/>
            <w:r w:rsidRPr="00FC7DD4">
              <w:rPr>
                <w:szCs w:val="26"/>
                <w:lang w:val="en-US"/>
              </w:rPr>
              <w:t xml:space="preserve"> </w:t>
            </w:r>
            <w:proofErr w:type="spellStart"/>
            <w:r w:rsidRPr="00FC7DD4">
              <w:rPr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6463" w:type="dxa"/>
          </w:tcPr>
          <w:p w14:paraId="18DA7605" w14:textId="30CB9603" w:rsidR="00CA75F9" w:rsidRPr="00FC7DD4" w:rsidRDefault="007B2983" w:rsidP="00F10F04">
            <w:pPr>
              <w:spacing w:line="240" w:lineRule="auto"/>
              <w:rPr>
                <w:szCs w:val="26"/>
              </w:rPr>
            </w:pPr>
            <w:r w:rsidRPr="00E0607E">
              <w:rPr>
                <w:color w:val="000000"/>
                <w:szCs w:val="24"/>
              </w:rPr>
              <w:t>Kế thừa lớp cha(NguoiDung)</w:t>
            </w:r>
            <w:r>
              <w:rPr>
                <w:color w:val="000000"/>
                <w:szCs w:val="24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Cs w:val="24"/>
                <w:lang w:val="en-US"/>
              </w:rPr>
              <w:t>có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các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thuộc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tính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/ </w:t>
            </w:r>
            <w:proofErr w:type="spellStart"/>
            <w:r>
              <w:rPr>
                <w:color w:val="000000"/>
                <w:szCs w:val="24"/>
                <w:lang w:val="en-US"/>
              </w:rPr>
              <w:t>phương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thức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khác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. </w:t>
            </w:r>
            <w:proofErr w:type="spellStart"/>
            <w:r>
              <w:rPr>
                <w:color w:val="000000"/>
                <w:szCs w:val="24"/>
                <w:lang w:val="en-US"/>
              </w:rPr>
              <w:t>Lưu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trữ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thông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color w:val="000000"/>
                <w:szCs w:val="24"/>
                <w:lang w:val="en-US"/>
              </w:rPr>
              <w:t>Thành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viên</w:t>
            </w:r>
            <w:proofErr w:type="spellEnd"/>
          </w:p>
        </w:tc>
      </w:tr>
      <w:tr w:rsidR="00CA75F9" w:rsidRPr="008846F1" w14:paraId="67CEAA1E" w14:textId="77777777" w:rsidTr="00F10F04">
        <w:tc>
          <w:tcPr>
            <w:tcW w:w="3001" w:type="dxa"/>
          </w:tcPr>
          <w:p w14:paraId="475ABD45" w14:textId="275B2EB5" w:rsidR="00CA75F9" w:rsidRPr="00FC7DD4" w:rsidRDefault="001153B1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C7DD4">
              <w:rPr>
                <w:szCs w:val="26"/>
                <w:lang w:val="en-US"/>
              </w:rPr>
              <w:t>Chủ</w:t>
            </w:r>
            <w:proofErr w:type="spellEnd"/>
            <w:r w:rsidRPr="00FC7DD4">
              <w:rPr>
                <w:szCs w:val="26"/>
                <w:lang w:val="en-US"/>
              </w:rPr>
              <w:t xml:space="preserve"> </w:t>
            </w:r>
            <w:proofErr w:type="spellStart"/>
            <w:r w:rsidRPr="00FC7DD4">
              <w:rPr>
                <w:szCs w:val="26"/>
                <w:lang w:val="en-US"/>
              </w:rPr>
              <w:t>đề</w:t>
            </w:r>
            <w:proofErr w:type="spellEnd"/>
          </w:p>
        </w:tc>
        <w:tc>
          <w:tcPr>
            <w:tcW w:w="6463" w:type="dxa"/>
          </w:tcPr>
          <w:p w14:paraId="7F1BC7D8" w14:textId="1EC1603C" w:rsidR="00CA75F9" w:rsidRPr="007B2983" w:rsidRDefault="007B2983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Lưu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trữ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các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loại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chủ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đề</w:t>
            </w:r>
            <w:proofErr w:type="spellEnd"/>
          </w:p>
        </w:tc>
      </w:tr>
      <w:tr w:rsidR="001153B1" w:rsidRPr="008846F1" w14:paraId="442F523C" w14:textId="77777777" w:rsidTr="00F10F04">
        <w:tc>
          <w:tcPr>
            <w:tcW w:w="3001" w:type="dxa"/>
          </w:tcPr>
          <w:p w14:paraId="792FD40C" w14:textId="7F0B6C44" w:rsidR="001153B1" w:rsidRPr="00FC7DD4" w:rsidRDefault="001153B1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C7DD4">
              <w:rPr>
                <w:szCs w:val="26"/>
                <w:lang w:val="en-US"/>
              </w:rPr>
              <w:t>Bài</w:t>
            </w:r>
            <w:proofErr w:type="spellEnd"/>
            <w:r w:rsidRPr="00FC7DD4">
              <w:rPr>
                <w:szCs w:val="26"/>
                <w:lang w:val="en-US"/>
              </w:rPr>
              <w:t xml:space="preserve"> </w:t>
            </w:r>
            <w:proofErr w:type="spellStart"/>
            <w:r w:rsidRPr="00FC7DD4">
              <w:rPr>
                <w:szCs w:val="26"/>
                <w:lang w:val="en-US"/>
              </w:rPr>
              <w:t>đăng</w:t>
            </w:r>
            <w:proofErr w:type="spellEnd"/>
          </w:p>
        </w:tc>
        <w:tc>
          <w:tcPr>
            <w:tcW w:w="6463" w:type="dxa"/>
          </w:tcPr>
          <w:p w14:paraId="3AE6D2BC" w14:textId="261FD586" w:rsidR="001153B1" w:rsidRPr="007B2983" w:rsidRDefault="00B20386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Kế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thừa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từ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lớp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gramStart"/>
            <w:r>
              <w:rPr>
                <w:szCs w:val="26"/>
                <w:lang w:val="en-US"/>
              </w:rPr>
              <w:t>cha(</w:t>
            </w:r>
            <w:proofErr w:type="spellStart"/>
            <w:proofErr w:type="gramEnd"/>
            <w:r>
              <w:rPr>
                <w:szCs w:val="26"/>
                <w:lang w:val="en-US"/>
              </w:rPr>
              <w:t>Bài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viết</w:t>
            </w:r>
            <w:proofErr w:type="spellEnd"/>
            <w:r>
              <w:rPr>
                <w:szCs w:val="26"/>
                <w:lang w:val="en-US"/>
              </w:rPr>
              <w:t xml:space="preserve">). </w:t>
            </w:r>
            <w:proofErr w:type="spellStart"/>
            <w:r w:rsidR="007B2983">
              <w:rPr>
                <w:szCs w:val="26"/>
                <w:lang w:val="en-US"/>
              </w:rPr>
              <w:t>Lưu</w:t>
            </w:r>
            <w:proofErr w:type="spellEnd"/>
            <w:r w:rsidR="007B2983">
              <w:rPr>
                <w:szCs w:val="26"/>
                <w:lang w:val="en-US"/>
              </w:rPr>
              <w:t xml:space="preserve"> </w:t>
            </w:r>
            <w:proofErr w:type="spellStart"/>
            <w:r w:rsidR="007B2983">
              <w:rPr>
                <w:szCs w:val="26"/>
                <w:lang w:val="en-US"/>
              </w:rPr>
              <w:t>trữ</w:t>
            </w:r>
            <w:proofErr w:type="spellEnd"/>
            <w:r w:rsidR="007B2983">
              <w:rPr>
                <w:szCs w:val="26"/>
                <w:lang w:val="en-US"/>
              </w:rPr>
              <w:t xml:space="preserve"> </w:t>
            </w:r>
            <w:proofErr w:type="spellStart"/>
            <w:r w:rsidR="007B2983">
              <w:rPr>
                <w:szCs w:val="26"/>
                <w:lang w:val="en-US"/>
              </w:rPr>
              <w:t>thông</w:t>
            </w:r>
            <w:proofErr w:type="spellEnd"/>
            <w:r w:rsidR="007B2983">
              <w:rPr>
                <w:szCs w:val="26"/>
                <w:lang w:val="en-US"/>
              </w:rPr>
              <w:t xml:space="preserve"> tin </w:t>
            </w:r>
            <w:proofErr w:type="spellStart"/>
            <w:r w:rsidR="007B2983">
              <w:rPr>
                <w:szCs w:val="26"/>
                <w:lang w:val="en-US"/>
              </w:rPr>
              <w:t>của</w:t>
            </w:r>
            <w:proofErr w:type="spellEnd"/>
            <w:r w:rsidR="007B2983">
              <w:rPr>
                <w:szCs w:val="26"/>
                <w:lang w:val="en-US"/>
              </w:rPr>
              <w:t xml:space="preserve"> </w:t>
            </w:r>
            <w:proofErr w:type="spellStart"/>
            <w:r w:rsidR="007B2983">
              <w:rPr>
                <w:szCs w:val="26"/>
                <w:lang w:val="en-US"/>
              </w:rPr>
              <w:t>bài</w:t>
            </w:r>
            <w:proofErr w:type="spellEnd"/>
            <w:r w:rsidR="007B2983">
              <w:rPr>
                <w:szCs w:val="26"/>
                <w:lang w:val="en-US"/>
              </w:rPr>
              <w:t xml:space="preserve"> </w:t>
            </w:r>
            <w:proofErr w:type="spellStart"/>
            <w:r w:rsidR="007B2983">
              <w:rPr>
                <w:szCs w:val="26"/>
                <w:lang w:val="en-US"/>
              </w:rPr>
              <w:t>được</w:t>
            </w:r>
            <w:proofErr w:type="spellEnd"/>
            <w:r w:rsidR="007B2983">
              <w:rPr>
                <w:szCs w:val="26"/>
                <w:lang w:val="en-US"/>
              </w:rPr>
              <w:t xml:space="preserve"> </w:t>
            </w:r>
            <w:proofErr w:type="spellStart"/>
            <w:r w:rsidR="007B2983">
              <w:rPr>
                <w:szCs w:val="26"/>
                <w:lang w:val="en-US"/>
              </w:rPr>
              <w:t>đăng</w:t>
            </w:r>
            <w:proofErr w:type="spellEnd"/>
            <w:r w:rsidR="007B2983">
              <w:rPr>
                <w:szCs w:val="26"/>
                <w:lang w:val="en-US"/>
              </w:rPr>
              <w:t xml:space="preserve"> </w:t>
            </w:r>
            <w:proofErr w:type="spellStart"/>
            <w:r w:rsidR="007B2983">
              <w:rPr>
                <w:szCs w:val="26"/>
                <w:lang w:val="en-US"/>
              </w:rPr>
              <w:t>lên</w:t>
            </w:r>
            <w:proofErr w:type="spellEnd"/>
            <w:r w:rsidR="007B2983">
              <w:rPr>
                <w:szCs w:val="26"/>
                <w:lang w:val="en-US"/>
              </w:rPr>
              <w:t xml:space="preserve"> </w:t>
            </w:r>
            <w:proofErr w:type="spellStart"/>
            <w:r w:rsidR="007B2983">
              <w:rPr>
                <w:szCs w:val="26"/>
                <w:lang w:val="en-US"/>
              </w:rPr>
              <w:t>trang</w:t>
            </w:r>
            <w:proofErr w:type="spellEnd"/>
            <w:r w:rsidR="007B2983">
              <w:rPr>
                <w:szCs w:val="26"/>
                <w:lang w:val="en-US"/>
              </w:rPr>
              <w:t xml:space="preserve"> web</w:t>
            </w:r>
          </w:p>
        </w:tc>
      </w:tr>
      <w:tr w:rsidR="00CA75F9" w:rsidRPr="008846F1" w14:paraId="3C993711" w14:textId="77777777" w:rsidTr="00F10F04">
        <w:tc>
          <w:tcPr>
            <w:tcW w:w="3001" w:type="dxa"/>
          </w:tcPr>
          <w:p w14:paraId="7E613C74" w14:textId="3A1054A3" w:rsidR="00CA75F9" w:rsidRPr="00FC7DD4" w:rsidRDefault="001153B1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FC7DD4">
              <w:rPr>
                <w:szCs w:val="26"/>
                <w:lang w:val="en-US"/>
              </w:rPr>
              <w:t>Bài</w:t>
            </w:r>
            <w:proofErr w:type="spellEnd"/>
            <w:r w:rsidRPr="00FC7DD4">
              <w:rPr>
                <w:szCs w:val="26"/>
                <w:lang w:val="en-US"/>
              </w:rPr>
              <w:t xml:space="preserve"> </w:t>
            </w:r>
            <w:proofErr w:type="spellStart"/>
            <w:r w:rsidRPr="00FC7DD4">
              <w:rPr>
                <w:szCs w:val="26"/>
                <w:lang w:val="en-US"/>
              </w:rPr>
              <w:t>viết</w:t>
            </w:r>
            <w:proofErr w:type="spellEnd"/>
          </w:p>
        </w:tc>
        <w:tc>
          <w:tcPr>
            <w:tcW w:w="6463" w:type="dxa"/>
          </w:tcPr>
          <w:p w14:paraId="73591C22" w14:textId="5B904307" w:rsidR="00CA75F9" w:rsidRPr="007B2983" w:rsidRDefault="007B2983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Lưu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trữ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của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bài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viết</w:t>
            </w:r>
            <w:proofErr w:type="spellEnd"/>
            <w:proofErr w:type="gramStart"/>
            <w:r>
              <w:rPr>
                <w:szCs w:val="26"/>
                <w:lang w:val="en-US"/>
              </w:rPr>
              <w:t xml:space="preserve">-  </w:t>
            </w:r>
            <w:proofErr w:type="spellStart"/>
            <w:r>
              <w:rPr>
                <w:szCs w:val="26"/>
                <w:lang w:val="en-US"/>
              </w:rPr>
              <w:t>bài</w:t>
            </w:r>
            <w:proofErr w:type="spellEnd"/>
            <w:proofErr w:type="gram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Thành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viên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gửi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cho</w:t>
            </w:r>
            <w:proofErr w:type="spellEnd"/>
            <w:r>
              <w:rPr>
                <w:szCs w:val="26"/>
                <w:lang w:val="en-US"/>
              </w:rPr>
              <w:t xml:space="preserve"> admin </w:t>
            </w:r>
            <w:proofErr w:type="spellStart"/>
            <w:r>
              <w:rPr>
                <w:szCs w:val="26"/>
                <w:lang w:val="en-US"/>
              </w:rPr>
              <w:t>và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chờ</w:t>
            </w:r>
            <w:proofErr w:type="spellEnd"/>
            <w:r>
              <w:rPr>
                <w:szCs w:val="26"/>
                <w:lang w:val="en-US"/>
              </w:rPr>
              <w:t xml:space="preserve"> admin </w:t>
            </w:r>
            <w:proofErr w:type="spellStart"/>
            <w:r>
              <w:rPr>
                <w:szCs w:val="26"/>
                <w:lang w:val="en-US"/>
              </w:rPr>
              <w:t>duyệt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trước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đăng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lên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trang</w:t>
            </w:r>
            <w:proofErr w:type="spellEnd"/>
            <w:r>
              <w:rPr>
                <w:szCs w:val="26"/>
                <w:lang w:val="en-US"/>
              </w:rPr>
              <w:t xml:space="preserve"> web</w:t>
            </w:r>
          </w:p>
        </w:tc>
      </w:tr>
      <w:tr w:rsidR="001153B1" w:rsidRPr="008846F1" w14:paraId="3575728A" w14:textId="77777777" w:rsidTr="00F10F04">
        <w:tc>
          <w:tcPr>
            <w:tcW w:w="3001" w:type="dxa"/>
          </w:tcPr>
          <w:p w14:paraId="75995797" w14:textId="7FD4A4CF" w:rsidR="001153B1" w:rsidRPr="00FC7DD4" w:rsidRDefault="001153B1" w:rsidP="00F10F04">
            <w:pPr>
              <w:spacing w:line="240" w:lineRule="auto"/>
              <w:rPr>
                <w:szCs w:val="26"/>
                <w:lang w:val="en-US"/>
              </w:rPr>
            </w:pPr>
            <w:r w:rsidRPr="00FC7DD4">
              <w:rPr>
                <w:szCs w:val="26"/>
                <w:lang w:val="en-US"/>
              </w:rPr>
              <w:t xml:space="preserve">Ý </w:t>
            </w:r>
            <w:proofErr w:type="spellStart"/>
            <w:r w:rsidRPr="00FC7DD4">
              <w:rPr>
                <w:szCs w:val="26"/>
                <w:lang w:val="en-US"/>
              </w:rPr>
              <w:t>kiến</w:t>
            </w:r>
            <w:proofErr w:type="spellEnd"/>
          </w:p>
        </w:tc>
        <w:tc>
          <w:tcPr>
            <w:tcW w:w="6463" w:type="dxa"/>
          </w:tcPr>
          <w:p w14:paraId="16C24248" w14:textId="720CA88A" w:rsidR="001153B1" w:rsidRPr="00B20386" w:rsidRDefault="00B20386" w:rsidP="00F10F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Lưu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trữ</w:t>
            </w:r>
            <w:proofErr w:type="spellEnd"/>
            <w:r>
              <w:rPr>
                <w:szCs w:val="26"/>
                <w:lang w:val="en-US"/>
              </w:rPr>
              <w:t xml:space="preserve"> ý </w:t>
            </w:r>
            <w:proofErr w:type="spellStart"/>
            <w:r>
              <w:rPr>
                <w:szCs w:val="26"/>
                <w:lang w:val="en-US"/>
              </w:rPr>
              <w:t>kiến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của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thành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viên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về</w:t>
            </w:r>
            <w:proofErr w:type="spellEnd"/>
            <w:r>
              <w:rPr>
                <w:szCs w:val="26"/>
                <w:lang w:val="en-US"/>
              </w:rPr>
              <w:t xml:space="preserve"> 1 </w:t>
            </w:r>
            <w:proofErr w:type="spellStart"/>
            <w:r>
              <w:rPr>
                <w:szCs w:val="26"/>
                <w:lang w:val="en-US"/>
              </w:rPr>
              <w:t>bài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đăng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nào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đó</w:t>
            </w:r>
            <w:proofErr w:type="spellEnd"/>
          </w:p>
        </w:tc>
      </w:tr>
      <w:tr w:rsidR="001153B1" w:rsidRPr="008846F1" w14:paraId="2193B211" w14:textId="77777777" w:rsidTr="00F10F04">
        <w:tc>
          <w:tcPr>
            <w:tcW w:w="3001" w:type="dxa"/>
          </w:tcPr>
          <w:p w14:paraId="291C5D8E" w14:textId="5DB0A74C" w:rsidR="001153B1" w:rsidRPr="00FC7DD4" w:rsidRDefault="001153B1" w:rsidP="00F10F04">
            <w:pPr>
              <w:spacing w:line="240" w:lineRule="auto"/>
              <w:rPr>
                <w:szCs w:val="26"/>
                <w:lang w:val="en-US"/>
              </w:rPr>
            </w:pPr>
            <w:r w:rsidRPr="00FC7DD4">
              <w:rPr>
                <w:szCs w:val="26"/>
                <w:lang w:val="en-US"/>
              </w:rPr>
              <w:t xml:space="preserve">Ý </w:t>
            </w:r>
            <w:proofErr w:type="spellStart"/>
            <w:r w:rsidRPr="00FC7DD4">
              <w:rPr>
                <w:szCs w:val="26"/>
                <w:lang w:val="en-US"/>
              </w:rPr>
              <w:t>tưởng</w:t>
            </w:r>
            <w:proofErr w:type="spellEnd"/>
            <w:r w:rsidRPr="00FC7DD4">
              <w:rPr>
                <w:szCs w:val="26"/>
                <w:lang w:val="en-US"/>
              </w:rPr>
              <w:t xml:space="preserve"> </w:t>
            </w:r>
            <w:proofErr w:type="spellStart"/>
            <w:r w:rsidRPr="00FC7DD4">
              <w:rPr>
                <w:szCs w:val="26"/>
                <w:lang w:val="en-US"/>
              </w:rPr>
              <w:t>bài</w:t>
            </w:r>
            <w:proofErr w:type="spellEnd"/>
            <w:r w:rsidRPr="00FC7DD4">
              <w:rPr>
                <w:szCs w:val="26"/>
                <w:lang w:val="en-US"/>
              </w:rPr>
              <w:t xml:space="preserve"> </w:t>
            </w:r>
            <w:proofErr w:type="spellStart"/>
            <w:r w:rsidRPr="00FC7DD4">
              <w:rPr>
                <w:szCs w:val="26"/>
                <w:lang w:val="en-US"/>
              </w:rPr>
              <w:t>viết</w:t>
            </w:r>
            <w:proofErr w:type="spellEnd"/>
          </w:p>
        </w:tc>
        <w:tc>
          <w:tcPr>
            <w:tcW w:w="6463" w:type="dxa"/>
          </w:tcPr>
          <w:p w14:paraId="403DE555" w14:textId="748ADB82" w:rsidR="001153B1" w:rsidRPr="00FC7DD4" w:rsidRDefault="00B20386" w:rsidP="00F10F04">
            <w:pPr>
              <w:spacing w:line="240" w:lineRule="auto"/>
              <w:rPr>
                <w:szCs w:val="26"/>
              </w:rPr>
            </w:pPr>
            <w:proofErr w:type="spellStart"/>
            <w:r>
              <w:rPr>
                <w:szCs w:val="26"/>
                <w:lang w:val="en-US"/>
              </w:rPr>
              <w:t>Kế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thừa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từ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lớp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gramStart"/>
            <w:r>
              <w:rPr>
                <w:szCs w:val="26"/>
                <w:lang w:val="en-US"/>
              </w:rPr>
              <w:t>cha(</w:t>
            </w:r>
            <w:proofErr w:type="spellStart"/>
            <w:proofErr w:type="gramEnd"/>
            <w:r>
              <w:rPr>
                <w:szCs w:val="26"/>
                <w:lang w:val="en-US"/>
              </w:rPr>
              <w:t>Bài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viết</w:t>
            </w:r>
            <w:proofErr w:type="spellEnd"/>
            <w:r>
              <w:rPr>
                <w:szCs w:val="26"/>
                <w:lang w:val="en-US"/>
              </w:rPr>
              <w:t xml:space="preserve">). </w:t>
            </w:r>
            <w:proofErr w:type="spellStart"/>
            <w:r>
              <w:rPr>
                <w:szCs w:val="26"/>
                <w:lang w:val="en-US"/>
              </w:rPr>
              <w:t>Lưu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trữ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bài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viết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thành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viên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gửi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cho</w:t>
            </w:r>
            <w:proofErr w:type="spellEnd"/>
            <w:r>
              <w:rPr>
                <w:szCs w:val="26"/>
                <w:lang w:val="en-US"/>
              </w:rPr>
              <w:t xml:space="preserve"> admin</w:t>
            </w:r>
          </w:p>
        </w:tc>
      </w:tr>
    </w:tbl>
    <w:p w14:paraId="1403A26A" w14:textId="77777777" w:rsidR="00CA75F9" w:rsidRPr="000D1CAE" w:rsidRDefault="00CA75F9" w:rsidP="00CA75F9">
      <w:pPr>
        <w:spacing w:line="360" w:lineRule="auto"/>
        <w:jc w:val="both"/>
        <w:rPr>
          <w:lang w:val="en-US"/>
        </w:rPr>
      </w:pPr>
      <w:bookmarkStart w:id="4" w:name="_GoBack"/>
      <w:bookmarkEnd w:id="4"/>
    </w:p>
    <w:p w14:paraId="6A7A8124" w14:textId="77777777" w:rsidR="003C2F0F" w:rsidRPr="003C2F0F" w:rsidRDefault="003C2F0F" w:rsidP="00CA75F9">
      <w:pPr>
        <w:pStyle w:val="ThnVnban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1DCE7" w14:textId="77777777" w:rsidR="0007634D" w:rsidRDefault="0007634D">
      <w:r>
        <w:separator/>
      </w:r>
    </w:p>
  </w:endnote>
  <w:endnote w:type="continuationSeparator" w:id="0">
    <w:p w14:paraId="2F91DAFB" w14:textId="77777777" w:rsidR="0007634D" w:rsidRDefault="00076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CA85E" w14:textId="77777777" w:rsidR="003B781A" w:rsidRDefault="00265BF1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0D158185" wp14:editId="0D1683E4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6028262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BC43A4C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10429B5B" wp14:editId="664EB485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1FD5EBC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4B52DC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7F4C16BB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911C9" w14:textId="77777777" w:rsidR="0007634D" w:rsidRDefault="0007634D">
      <w:r>
        <w:separator/>
      </w:r>
    </w:p>
  </w:footnote>
  <w:footnote w:type="continuationSeparator" w:id="0">
    <w:p w14:paraId="4BF576A8" w14:textId="77777777" w:rsidR="0007634D" w:rsidRDefault="00076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9AE74" w14:textId="77777777" w:rsidR="003B781A" w:rsidRDefault="003B781A" w:rsidP="003B781A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681FEA0" wp14:editId="141206C9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93633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129B0B83" wp14:editId="611566CC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A66264" w14:textId="77777777" w:rsidR="003B781A" w:rsidRDefault="003B781A" w:rsidP="003B781A">
    <w:pPr>
      <w:pStyle w:val="Tiu"/>
      <w:rPr>
        <w:lang w:val="en-US"/>
      </w:rPr>
    </w:pPr>
  </w:p>
  <w:p w14:paraId="681996C1" w14:textId="77777777" w:rsidR="003B781A" w:rsidRPr="003B1A2B" w:rsidRDefault="003B781A" w:rsidP="003B781A">
    <w:pPr>
      <w:rPr>
        <w:lang w:val="en-US"/>
      </w:rPr>
    </w:pPr>
  </w:p>
  <w:p w14:paraId="38B950D7" w14:textId="77777777" w:rsidR="003B781A" w:rsidRPr="00F53DBB" w:rsidRDefault="003B781A" w:rsidP="003B781A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385F2312" w14:textId="77777777" w:rsidR="003B781A" w:rsidRPr="0040293A" w:rsidRDefault="003B781A" w:rsidP="003B781A">
    <w:pPr>
      <w:pStyle w:val="utrang"/>
      <w:rPr>
        <w:rFonts w:eastAsia="Tahoma"/>
      </w:rPr>
    </w:pPr>
  </w:p>
  <w:p w14:paraId="34D130A6" w14:textId="77777777" w:rsidR="003701D7" w:rsidRPr="003B781A" w:rsidRDefault="003701D7" w:rsidP="003B781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605A4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735040" behindDoc="1" locked="0" layoutInCell="1" allowOverlap="1" wp14:anchorId="33CE7AA0" wp14:editId="134319D4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2F16C497" w14:textId="77777777" w:rsidTr="008D3541">
      <w:tc>
        <w:tcPr>
          <w:tcW w:w="6623" w:type="dxa"/>
          <w:shd w:val="clear" w:color="auto" w:fill="auto"/>
        </w:tcPr>
        <w:p w14:paraId="29A33B32" w14:textId="1D414A5C" w:rsidR="00E95D0C" w:rsidRPr="008D3541" w:rsidRDefault="00C27CD3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Ứng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dụng</w:t>
          </w:r>
          <w:proofErr w:type="spellEnd"/>
          <w:r>
            <w:rPr>
              <w:color w:val="0000FF"/>
              <w:lang w:val="en-US"/>
            </w:rPr>
            <w:t xml:space="preserve"> website chia </w:t>
          </w:r>
          <w:proofErr w:type="spellStart"/>
          <w:r>
            <w:rPr>
              <w:color w:val="0000FF"/>
              <w:lang w:val="en-US"/>
            </w:rPr>
            <w:t>sẻ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kiến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thức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lập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trình</w:t>
          </w:r>
          <w:proofErr w:type="spellEnd"/>
        </w:p>
      </w:tc>
      <w:tc>
        <w:tcPr>
          <w:tcW w:w="2845" w:type="dxa"/>
          <w:shd w:val="clear" w:color="auto" w:fill="auto"/>
        </w:tcPr>
        <w:p w14:paraId="7622C61A" w14:textId="7F9C2512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C27CD3">
            <w:rPr>
              <w:color w:val="0000FF"/>
              <w:lang w:val="en-US"/>
            </w:rPr>
            <w:t>1.0</w:t>
          </w:r>
        </w:p>
      </w:tc>
    </w:tr>
    <w:tr w:rsidR="00E95D0C" w14:paraId="166CE8DF" w14:textId="77777777" w:rsidTr="008D3541">
      <w:tc>
        <w:tcPr>
          <w:tcW w:w="6623" w:type="dxa"/>
          <w:shd w:val="clear" w:color="auto" w:fill="auto"/>
        </w:tcPr>
        <w:p w14:paraId="17809320" w14:textId="77777777" w:rsidR="00E95D0C" w:rsidRPr="008D3541" w:rsidRDefault="00C14AB8" w:rsidP="00CA75F9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kiến</w:t>
          </w:r>
          <w:proofErr w:type="spellEnd"/>
          <w:r w:rsidR="00CA75F9"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3A98E3EE" w14:textId="61BD4345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C27CD3">
            <w:rPr>
              <w:color w:val="0000FF"/>
              <w:lang w:val="en-US"/>
            </w:rPr>
            <w:t>22/05</w:t>
          </w:r>
          <w:r w:rsidRPr="008D3541">
            <w:rPr>
              <w:color w:val="0000FF"/>
              <w:lang w:val="en-US"/>
            </w:rPr>
            <w:t>/</w:t>
          </w:r>
          <w:r w:rsidR="00C27CD3">
            <w:rPr>
              <w:color w:val="0000FF"/>
              <w:lang w:val="en-US"/>
            </w:rPr>
            <w:t>2019</w:t>
          </w:r>
        </w:p>
      </w:tc>
    </w:tr>
  </w:tbl>
  <w:p w14:paraId="6B2E6A75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04DCA"/>
    <w:rsid w:val="000519D9"/>
    <w:rsid w:val="0007634D"/>
    <w:rsid w:val="000828C7"/>
    <w:rsid w:val="00093E33"/>
    <w:rsid w:val="000C0CA8"/>
    <w:rsid w:val="000E49BC"/>
    <w:rsid w:val="00105AEB"/>
    <w:rsid w:val="001153B1"/>
    <w:rsid w:val="00120DE1"/>
    <w:rsid w:val="00132F45"/>
    <w:rsid w:val="001668C8"/>
    <w:rsid w:val="001B3692"/>
    <w:rsid w:val="001B6060"/>
    <w:rsid w:val="001D7C2C"/>
    <w:rsid w:val="00213ECB"/>
    <w:rsid w:val="002160F2"/>
    <w:rsid w:val="00221A67"/>
    <w:rsid w:val="00231B38"/>
    <w:rsid w:val="00265BF1"/>
    <w:rsid w:val="00301562"/>
    <w:rsid w:val="0031511D"/>
    <w:rsid w:val="003548A8"/>
    <w:rsid w:val="003701D7"/>
    <w:rsid w:val="003747E6"/>
    <w:rsid w:val="003B781A"/>
    <w:rsid w:val="003C2F0F"/>
    <w:rsid w:val="003D1E23"/>
    <w:rsid w:val="004176B5"/>
    <w:rsid w:val="00435847"/>
    <w:rsid w:val="00456410"/>
    <w:rsid w:val="004B52DC"/>
    <w:rsid w:val="004B5FA5"/>
    <w:rsid w:val="004B7CC9"/>
    <w:rsid w:val="004C44CC"/>
    <w:rsid w:val="004C5089"/>
    <w:rsid w:val="004D6B8D"/>
    <w:rsid w:val="004E4257"/>
    <w:rsid w:val="0054127A"/>
    <w:rsid w:val="00544A64"/>
    <w:rsid w:val="005766EA"/>
    <w:rsid w:val="005802A5"/>
    <w:rsid w:val="00603655"/>
    <w:rsid w:val="0060493B"/>
    <w:rsid w:val="006257BE"/>
    <w:rsid w:val="0064329D"/>
    <w:rsid w:val="006573F0"/>
    <w:rsid w:val="00673386"/>
    <w:rsid w:val="006855DC"/>
    <w:rsid w:val="006E10F1"/>
    <w:rsid w:val="006E420F"/>
    <w:rsid w:val="006E56E2"/>
    <w:rsid w:val="006F09CE"/>
    <w:rsid w:val="00730F0A"/>
    <w:rsid w:val="007338F6"/>
    <w:rsid w:val="007959A7"/>
    <w:rsid w:val="007A1DE8"/>
    <w:rsid w:val="007B027A"/>
    <w:rsid w:val="007B2983"/>
    <w:rsid w:val="007F21C9"/>
    <w:rsid w:val="008243D9"/>
    <w:rsid w:val="008362E3"/>
    <w:rsid w:val="008435AB"/>
    <w:rsid w:val="008D3541"/>
    <w:rsid w:val="00961BDD"/>
    <w:rsid w:val="00984338"/>
    <w:rsid w:val="0099744F"/>
    <w:rsid w:val="009B2AFC"/>
    <w:rsid w:val="009F47F5"/>
    <w:rsid w:val="00A23833"/>
    <w:rsid w:val="00A544E7"/>
    <w:rsid w:val="00A638EF"/>
    <w:rsid w:val="00AB4663"/>
    <w:rsid w:val="00B20386"/>
    <w:rsid w:val="00B40513"/>
    <w:rsid w:val="00B871C5"/>
    <w:rsid w:val="00BB5444"/>
    <w:rsid w:val="00C0099E"/>
    <w:rsid w:val="00C14AB8"/>
    <w:rsid w:val="00C17D0C"/>
    <w:rsid w:val="00C27CD3"/>
    <w:rsid w:val="00C665A5"/>
    <w:rsid w:val="00C74AD8"/>
    <w:rsid w:val="00C74D6D"/>
    <w:rsid w:val="00C85D01"/>
    <w:rsid w:val="00CA52C8"/>
    <w:rsid w:val="00CA75F9"/>
    <w:rsid w:val="00CE1DF2"/>
    <w:rsid w:val="00D230EE"/>
    <w:rsid w:val="00D234F3"/>
    <w:rsid w:val="00D328EA"/>
    <w:rsid w:val="00D94674"/>
    <w:rsid w:val="00DA2A6D"/>
    <w:rsid w:val="00DC363E"/>
    <w:rsid w:val="00DD57E3"/>
    <w:rsid w:val="00E3428B"/>
    <w:rsid w:val="00E95D0C"/>
    <w:rsid w:val="00F276F8"/>
    <w:rsid w:val="00F65025"/>
    <w:rsid w:val="00F93BD1"/>
    <w:rsid w:val="00FA2327"/>
    <w:rsid w:val="00FB3FFD"/>
    <w:rsid w:val="00FC7DD4"/>
    <w:rsid w:val="00FD16BA"/>
    <w:rsid w:val="00FF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46494"/>
  <w15:docId w15:val="{6659C03F-BECA-4D98-A610-A467E3C3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3B781A"/>
    <w:rPr>
      <w:sz w:val="24"/>
      <w:lang w:val="vi-VN"/>
    </w:rPr>
  </w:style>
  <w:style w:type="character" w:styleId="VnbanChdanhsn">
    <w:name w:val="Placeholder Text"/>
    <w:basedOn w:val="Phngmcinhcuaoanvn"/>
    <w:uiPriority w:val="99"/>
    <w:semiHidden/>
    <w:rsid w:val="00D946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DCC34-2856-4B54-9052-358D8DAE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1745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PHẠM NHỰT THANH</cp:lastModifiedBy>
  <cp:revision>2</cp:revision>
  <cp:lastPrinted>2013-12-07T15:58:00Z</cp:lastPrinted>
  <dcterms:created xsi:type="dcterms:W3CDTF">2019-05-29T15:18:00Z</dcterms:created>
  <dcterms:modified xsi:type="dcterms:W3CDTF">2019-05-29T15:18:00Z</dcterms:modified>
</cp:coreProperties>
</file>