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2DC0" w14:textId="77777777" w:rsidR="0037628A" w:rsidRDefault="0037628A" w:rsidP="0037628A">
      <w:pPr>
        <w:pStyle w:val="Tiu"/>
        <w:jc w:val="right"/>
      </w:pPr>
    </w:p>
    <w:p w14:paraId="21B0EDA7" w14:textId="77777777" w:rsidR="0037628A" w:rsidRDefault="0037628A" w:rsidP="0037628A"/>
    <w:p w14:paraId="1B99DD69" w14:textId="77777777" w:rsidR="0037628A" w:rsidRPr="003548A8" w:rsidRDefault="0037628A" w:rsidP="0037628A"/>
    <w:p w14:paraId="78CFD264" w14:textId="77777777" w:rsidR="0037628A" w:rsidRDefault="0037628A" w:rsidP="0037628A">
      <w:pPr>
        <w:pStyle w:val="Tiu"/>
        <w:jc w:val="right"/>
      </w:pPr>
    </w:p>
    <w:p w14:paraId="57C750F2" w14:textId="77777777" w:rsidR="0037628A" w:rsidRDefault="0037628A" w:rsidP="0037628A">
      <w:pPr>
        <w:pStyle w:val="Tiu"/>
        <w:jc w:val="right"/>
      </w:pPr>
    </w:p>
    <w:p w14:paraId="14792F41" w14:textId="77777777" w:rsidR="0037628A" w:rsidRDefault="0037628A" w:rsidP="0037628A">
      <w:pPr>
        <w:pStyle w:val="Tiu"/>
        <w:jc w:val="right"/>
      </w:pPr>
    </w:p>
    <w:p w14:paraId="34CBA0D0" w14:textId="77777777" w:rsidR="00221409" w:rsidRDefault="00FD06E2" w:rsidP="0037628A">
      <w:pPr>
        <w:pStyle w:val="Tiu"/>
        <w:jc w:val="right"/>
      </w:pPr>
      <w:r>
        <w:t xml:space="preserve">Hồ sơ Phân tích </w:t>
      </w:r>
    </w:p>
    <w:p w14:paraId="08169434" w14:textId="70C410FF" w:rsidR="0037628A" w:rsidRDefault="00221409" w:rsidP="0037628A">
      <w:pPr>
        <w:pStyle w:val="Tiu"/>
        <w:jc w:val="right"/>
      </w:pPr>
      <w:r>
        <w:rPr>
          <w:color w:val="0000FF"/>
        </w:rPr>
        <w:t>Ứng dụng website chia sẻ kiến thức lập trình</w:t>
      </w:r>
    </w:p>
    <w:p w14:paraId="65403C38" w14:textId="77777777" w:rsidR="0037628A" w:rsidRPr="007A1DE8" w:rsidRDefault="0037628A" w:rsidP="0037628A"/>
    <w:p w14:paraId="6C532C6C" w14:textId="1BE5E113" w:rsidR="0037628A" w:rsidRPr="007A1DE8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</w:rPr>
        <w:t xml:space="preserve">Version </w:t>
      </w:r>
      <w:r w:rsidR="00221409">
        <w:rPr>
          <w:rFonts w:ascii="Arial" w:hAnsi="Arial"/>
          <w:color w:val="0000FF"/>
          <w:sz w:val="34"/>
          <w:szCs w:val="30"/>
        </w:rPr>
        <w:t>1</w:t>
      </w:r>
      <w:r w:rsidR="00522174">
        <w:rPr>
          <w:rFonts w:ascii="Arial" w:hAnsi="Arial"/>
          <w:color w:val="0000FF"/>
          <w:sz w:val="34"/>
          <w:szCs w:val="30"/>
        </w:rPr>
        <w:t>.</w:t>
      </w:r>
      <w:r w:rsidR="00221409">
        <w:rPr>
          <w:rFonts w:ascii="Arial" w:hAnsi="Arial"/>
          <w:color w:val="0000FF"/>
          <w:sz w:val="34"/>
          <w:szCs w:val="30"/>
        </w:rPr>
        <w:t>0</w:t>
      </w:r>
    </w:p>
    <w:p w14:paraId="4DDC23A5" w14:textId="77777777" w:rsidR="0037628A" w:rsidRDefault="0037628A" w:rsidP="0037628A">
      <w:pPr>
        <w:pStyle w:val="Tiu"/>
        <w:jc w:val="both"/>
      </w:pPr>
    </w:p>
    <w:p w14:paraId="115046E3" w14:textId="77777777" w:rsidR="0037628A" w:rsidRDefault="0037628A" w:rsidP="0037628A"/>
    <w:p w14:paraId="4FBC330D" w14:textId="77777777" w:rsidR="0037628A" w:rsidRDefault="0037628A" w:rsidP="0037628A"/>
    <w:p w14:paraId="01FF6998" w14:textId="77777777" w:rsidR="0037628A" w:rsidRDefault="0037628A" w:rsidP="0037628A"/>
    <w:p w14:paraId="3E82A6F7" w14:textId="77777777" w:rsidR="0037628A" w:rsidRDefault="0037628A" w:rsidP="0037628A"/>
    <w:p w14:paraId="354C14CB" w14:textId="77777777" w:rsidR="0037628A" w:rsidRDefault="0037628A" w:rsidP="0037628A"/>
    <w:p w14:paraId="42C69007" w14:textId="77777777" w:rsidR="0037628A" w:rsidRDefault="0037628A" w:rsidP="0037628A"/>
    <w:p w14:paraId="5690460A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</w:rPr>
      </w:pPr>
      <w:r w:rsidRPr="003548A8">
        <w:rPr>
          <w:rFonts w:ascii="Arial" w:hAnsi="Arial" w:cs="Arial"/>
          <w:sz w:val="30"/>
          <w:szCs w:val="30"/>
        </w:rPr>
        <w:t>Sinh viên thực hiện:</w:t>
      </w:r>
    </w:p>
    <w:p w14:paraId="77DBE43E" w14:textId="509712D0" w:rsidR="0037628A" w:rsidRPr="003548A8" w:rsidRDefault="00221409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1612839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Phạm Nhựt Thanh</w:t>
      </w:r>
    </w:p>
    <w:p w14:paraId="49D00CF8" w14:textId="1D8BCA71" w:rsidR="0037628A" w:rsidRPr="003548A8" w:rsidRDefault="00221409" w:rsidP="0037628A">
      <w:pPr>
        <w:jc w:val="center"/>
        <w:rPr>
          <w:sz w:val="30"/>
          <w:szCs w:val="30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1612821</w:t>
      </w:r>
      <w:r w:rsidR="0037628A" w:rsidRPr="003548A8">
        <w:rPr>
          <w:rFonts w:ascii="Arial" w:hAnsi="Arial" w:cs="Arial"/>
          <w:color w:val="0000FF"/>
          <w:sz w:val="30"/>
          <w:szCs w:val="30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Lương Ngọc Vũ</w:t>
      </w:r>
    </w:p>
    <w:p w14:paraId="4D8E560B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7A1DE8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6887B691" w14:textId="77777777" w:rsidR="007A1DE8" w:rsidRPr="007A1DE8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124823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3B8F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B788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ABD1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5C99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</w:rPr>
            </w:pPr>
            <w:r w:rsidRPr="007A1DE8">
              <w:rPr>
                <w:rFonts w:eastAsia="SimSun"/>
                <w:b/>
              </w:rPr>
              <w:t>Tác giả</w:t>
            </w:r>
          </w:p>
        </w:tc>
      </w:tr>
      <w:tr w:rsidR="0037628A" w:rsidRPr="000C0CA8" w14:paraId="6C1D9003" w14:textId="77777777" w:rsidTr="0022140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A32A" w14:textId="7501B65D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446C" w14:textId="402D77E5" w:rsidR="0037628A" w:rsidRPr="003548A8" w:rsidRDefault="00221409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A59E" w14:textId="28203687" w:rsidR="0037628A" w:rsidRPr="0037628A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Ứng dụng website chia sẻ kiến thức lập trình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69C0D" w14:textId="460C395D" w:rsidR="0037628A" w:rsidRPr="003548A8" w:rsidRDefault="00221409" w:rsidP="0022140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Nhóm TV</w:t>
            </w:r>
          </w:p>
        </w:tc>
      </w:tr>
    </w:tbl>
    <w:p w14:paraId="4D1D66DF" w14:textId="77777777" w:rsidR="007A1DE8" w:rsidRDefault="007A1DE8">
      <w:pPr>
        <w:pStyle w:val="Tiu"/>
        <w:jc w:val="both"/>
      </w:pPr>
    </w:p>
    <w:p w14:paraId="7C0053D3" w14:textId="77777777" w:rsidR="005E2817" w:rsidRDefault="007A1DE8" w:rsidP="005E2817">
      <w:pPr>
        <w:pStyle w:val="Tiu"/>
      </w:pPr>
      <w:r>
        <w:br w:type="page"/>
      </w:r>
      <w:r w:rsidR="005E2817">
        <w:lastRenderedPageBreak/>
        <w:t>Mục lục</w:t>
      </w:r>
    </w:p>
    <w:p w14:paraId="098E7F20" w14:textId="699AEFB9" w:rsidR="00674707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126743" w:history="1">
        <w:r w:rsidR="00674707" w:rsidRPr="00BE74C9">
          <w:rPr>
            <w:rStyle w:val="Siuktni"/>
          </w:rPr>
          <w:t>1.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_Toc6126743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3AAFACAB" w14:textId="7E6ADE1C" w:rsidR="00674707" w:rsidRDefault="00D16FF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4" w:history="1">
        <w:r w:rsidR="00674707" w:rsidRPr="00BE74C9">
          <w:rPr>
            <w:rStyle w:val="Siuktni"/>
          </w:rPr>
          <w:t>1.1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Sơ đồ lớp (mức phân tích)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_Toc6126744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007FDEE3" w14:textId="32CA5AB0" w:rsidR="00674707" w:rsidRDefault="00D16FF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5" w:history="1">
        <w:r w:rsidR="00674707" w:rsidRPr="00BE74C9">
          <w:rPr>
            <w:rStyle w:val="Siuktni"/>
          </w:rPr>
          <w:t>1.2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Danh sách các lớp đối tượng và quan hệ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_Toc6126745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3</w:t>
        </w:r>
        <w:r w:rsidR="00674707">
          <w:rPr>
            <w:webHidden/>
          </w:rPr>
          <w:fldChar w:fldCharType="end"/>
        </w:r>
      </w:hyperlink>
    </w:p>
    <w:p w14:paraId="449657DF" w14:textId="3807050E" w:rsidR="00674707" w:rsidRDefault="00D16FF7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6" w:history="1">
        <w:r w:rsidR="00674707" w:rsidRPr="00BE74C9">
          <w:rPr>
            <w:rStyle w:val="Siuktni"/>
          </w:rPr>
          <w:t>1.3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Mô tả chi tiết từng lớp đối tượng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_Toc6126746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4</w:t>
        </w:r>
        <w:r w:rsidR="00674707">
          <w:rPr>
            <w:webHidden/>
          </w:rPr>
          <w:fldChar w:fldCharType="end"/>
        </w:r>
      </w:hyperlink>
    </w:p>
    <w:p w14:paraId="56B5E2B3" w14:textId="17D365B7" w:rsidR="00674707" w:rsidRDefault="00D16FF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26747" w:history="1">
        <w:r w:rsidR="00674707" w:rsidRPr="00BE74C9">
          <w:rPr>
            <w:rStyle w:val="Siuktni"/>
          </w:rPr>
          <w:t>2.</w:t>
        </w:r>
        <w:r w:rsidR="006747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74707" w:rsidRPr="00BE74C9">
          <w:rPr>
            <w:rStyle w:val="Siuktni"/>
          </w:rPr>
          <w:t>Sơ đồ trạng thái</w:t>
        </w:r>
        <w:r w:rsidR="00674707">
          <w:rPr>
            <w:webHidden/>
          </w:rPr>
          <w:tab/>
        </w:r>
        <w:r w:rsidR="00674707">
          <w:rPr>
            <w:webHidden/>
          </w:rPr>
          <w:fldChar w:fldCharType="begin"/>
        </w:r>
        <w:r w:rsidR="00674707">
          <w:rPr>
            <w:webHidden/>
          </w:rPr>
          <w:instrText xml:space="preserve"> PAGEREF _Toc6126747 \h </w:instrText>
        </w:r>
        <w:r w:rsidR="00674707">
          <w:rPr>
            <w:webHidden/>
          </w:rPr>
        </w:r>
        <w:r w:rsidR="00674707">
          <w:rPr>
            <w:webHidden/>
          </w:rPr>
          <w:fldChar w:fldCharType="separate"/>
        </w:r>
        <w:r w:rsidR="00674707">
          <w:rPr>
            <w:webHidden/>
          </w:rPr>
          <w:t>8</w:t>
        </w:r>
        <w:r w:rsidR="00674707">
          <w:rPr>
            <w:webHidden/>
          </w:rPr>
          <w:fldChar w:fldCharType="end"/>
        </w:r>
      </w:hyperlink>
    </w:p>
    <w:p w14:paraId="5399FE3A" w14:textId="20FF9F49" w:rsidR="005E2817" w:rsidRDefault="005E2817" w:rsidP="005E2817">
      <w:pPr>
        <w:pStyle w:val="ThnVnban"/>
      </w:pPr>
      <w:r>
        <w:fldChar w:fldCharType="end"/>
      </w:r>
    </w:p>
    <w:p w14:paraId="55BADEEC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126743"/>
      <w:r w:rsidR="00FD06E2">
        <w:lastRenderedPageBreak/>
        <w:t>Sơ đồ lớp (mức phân tích</w:t>
      </w:r>
      <w:bookmarkEnd w:id="0"/>
      <w:r w:rsidR="00FD06E2">
        <w:t>)</w:t>
      </w:r>
      <w:bookmarkEnd w:id="1"/>
    </w:p>
    <w:p w14:paraId="7D06D421" w14:textId="1C8DDA7C" w:rsidR="00FD06E2" w:rsidRDefault="00FD06E2" w:rsidP="00FD06E2">
      <w:pPr>
        <w:pStyle w:val="u2"/>
      </w:pPr>
      <w:bookmarkStart w:id="2" w:name="_Toc6126744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090378FE" w14:textId="1B373825" w:rsidR="00427F7C" w:rsidRPr="00427F7C" w:rsidRDefault="00522174" w:rsidP="00427F7C">
      <w:r>
        <w:drawing>
          <wp:inline distT="0" distB="0" distL="0" distR="0" wp14:anchorId="0F51F7A3" wp14:editId="0201D439">
            <wp:extent cx="5732145" cy="4267835"/>
            <wp:effectExtent l="0" t="0" r="190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95F1" w14:textId="29BEFDBD" w:rsidR="00E0607E" w:rsidRPr="00E0607E" w:rsidRDefault="00FD06E2" w:rsidP="00E0607E">
      <w:pPr>
        <w:pStyle w:val="u2"/>
      </w:pPr>
      <w:bookmarkStart w:id="3" w:name="_Toc6126745"/>
      <w:r>
        <w:t>Danh sách các lớp đối tượng và quan hệ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213"/>
        <w:gridCol w:w="1470"/>
        <w:gridCol w:w="4917"/>
      </w:tblGrid>
      <w:tr w:rsidR="00E0607E" w:rsidRPr="00E0607E" w14:paraId="4824A80E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FBB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978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Tên lớp/quan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1B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B7C3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Ý nghĩa/Ghi chú</w:t>
            </w:r>
          </w:p>
        </w:tc>
      </w:tr>
      <w:tr w:rsidR="00E0607E" w:rsidRPr="00E0607E" w14:paraId="061EE62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F05C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DA01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NguoiDung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37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51DA4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người dùng mới</w:t>
            </w:r>
          </w:p>
        </w:tc>
      </w:tr>
      <w:tr w:rsidR="00E0607E" w:rsidRPr="00E0607E" w14:paraId="0E0AD351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0749B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6439C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NguoiDung-ThanhVien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7B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FA0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ThanhVien</w:t>
            </w:r>
          </w:p>
        </w:tc>
      </w:tr>
      <w:tr w:rsidR="00E0607E" w:rsidRPr="00E0607E" w14:paraId="0A1FCA9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70F0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E9A7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NguoiDung-Admin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9F58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E42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 lớp cha(NguoiDung), gồm các thuộc tính và phương thức mới chỉ có ở lớp Admin</w:t>
            </w:r>
          </w:p>
        </w:tc>
      </w:tr>
      <w:tr w:rsidR="00E0607E" w:rsidRPr="00E0607E" w14:paraId="618F77C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1C2A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1CCB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Admin - ChuDe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980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024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Mỗi admin có thể quản lý nhiều chủ đề, một chủ đề chỉ được quản lý bởi 1 admin</w:t>
            </w:r>
          </w:p>
        </w:tc>
      </w:tr>
      <w:tr w:rsidR="00E0607E" w:rsidRPr="00E0607E" w14:paraId="63D925E5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A4D2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9E77B" w14:textId="6987B048" w:rsidR="00E0607E" w:rsidRPr="00E70C10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ChuDe - Bai</w:t>
            </w:r>
            <w:r w:rsidR="00E70C10">
              <w:rPr>
                <w:noProof w:val="0"/>
                <w:color w:val="000000"/>
                <w:szCs w:val="24"/>
              </w:rPr>
              <w:t>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0F56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0BD2" w14:textId="30DC4515" w:rsidR="00E0607E" w:rsidRPr="00E70C10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Mỗi chủ đề có thể có 0 hoặc nhiều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, mỗi bài </w:t>
            </w:r>
            <w:r w:rsidR="00E70C10" w:rsidRPr="00E70C10">
              <w:rPr>
                <w:noProof w:val="0"/>
                <w:color w:val="000000"/>
                <w:szCs w:val="24"/>
                <w:lang w:val="vi-VN"/>
              </w:rPr>
              <w:t>đăng</w:t>
            </w:r>
            <w:r w:rsidRPr="00E70C10">
              <w:rPr>
                <w:noProof w:val="0"/>
                <w:color w:val="000000"/>
                <w:szCs w:val="24"/>
                <w:lang w:val="vi-VN"/>
              </w:rPr>
              <w:t xml:space="preserve"> chỉ thuộc 1 chủ đề</w:t>
            </w:r>
          </w:p>
        </w:tc>
      </w:tr>
      <w:tr w:rsidR="00E0607E" w:rsidRPr="00E0607E" w14:paraId="3C117F8A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F9B49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F1D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D44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Lớp trừu tượng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65B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Đây là lớp abstract chứa các thuộc tính và phương thức cơ bản của một bài viết mới</w:t>
            </w:r>
          </w:p>
        </w:tc>
      </w:tr>
      <w:tr w:rsidR="00E0607E" w:rsidRPr="00E0607E" w14:paraId="07451F33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AB6D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235A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81AB9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FBA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</w:t>
            </w:r>
          </w:p>
        </w:tc>
      </w:tr>
      <w:tr w:rsidR="00E0607E" w:rsidRPr="00E0607E" w14:paraId="1AFFEB69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AAF8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8B7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BaiViet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185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Kế thừa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DCD0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Kê thừa lớp cha(BaiViet), có thêm các thuộc tính mới khi đăng bài</w:t>
            </w:r>
          </w:p>
        </w:tc>
      </w:tr>
      <w:tr w:rsidR="00E0607E" w:rsidRPr="00E0607E" w14:paraId="6CA32CD8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6D86F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0A7E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YTuongBaiViet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5A6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874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Một ý tưởng bài viết thuộc về một thành viên, một thành viên có thể không có hoặc nhiều ý tưởng bài viết.</w:t>
            </w:r>
          </w:p>
        </w:tc>
      </w:tr>
      <w:tr w:rsidR="00E0607E" w:rsidRPr="00E0607E" w14:paraId="1B2A92CC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3EF2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BA15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ThanhVien - YKien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A8E3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FDFD3" w14:textId="10D08481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Mỗi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thành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viên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không</w:t>
            </w:r>
            <w:proofErr w:type="spellEnd"/>
            <w:r w:rsidR="00276A04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276A04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hoặc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nhiều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ý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kiến</w:t>
            </w:r>
            <w:proofErr w:type="spellEnd"/>
            <w:r w:rsidR="0048347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về</w:t>
            </w:r>
            <w:proofErr w:type="spellEnd"/>
            <w:r w:rsidR="00483470">
              <w:rPr>
                <w:noProof w:val="0"/>
                <w:color w:val="000000"/>
                <w:szCs w:val="24"/>
              </w:rPr>
              <w:t xml:space="preserve"> 1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bài</w:t>
            </w:r>
            <w:proofErr w:type="spellEnd"/>
            <w:r w:rsidR="0020443D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483470">
              <w:rPr>
                <w:noProof w:val="0"/>
                <w:color w:val="000000"/>
                <w:szCs w:val="24"/>
              </w:rPr>
              <w:t>viết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>. Mỗi ý kiến chỉ thuộc về 1 thành viên</w:t>
            </w:r>
          </w:p>
        </w:tc>
      </w:tr>
      <w:tr w:rsidR="00E0607E" w:rsidRPr="00E0607E" w14:paraId="1840188F" w14:textId="77777777" w:rsidTr="00E060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5A39" w14:textId="77777777" w:rsidR="00E0607E" w:rsidRPr="00E0607E" w:rsidRDefault="00E0607E" w:rsidP="00E0607E">
            <w:pPr>
              <w:widowControl/>
              <w:rPr>
                <w:noProof w:val="0"/>
                <w:szCs w:val="24"/>
              </w:rPr>
            </w:pPr>
            <w:r w:rsidRPr="00E0607E">
              <w:rPr>
                <w:noProof w:val="0"/>
                <w:color w:val="000000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82CCD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YKien - BaiDang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841F" w14:textId="77777777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>Association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7652" w14:textId="10C9DD00" w:rsidR="00E0607E" w:rsidRPr="00E0607E" w:rsidRDefault="00E0607E" w:rsidP="00E0607E">
            <w:pPr>
              <w:widowControl/>
              <w:rPr>
                <w:noProof w:val="0"/>
                <w:szCs w:val="24"/>
                <w:lang w:val="vi-VN"/>
              </w:rPr>
            </w:pPr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1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bài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đăng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có</w:t>
            </w:r>
            <w:proofErr w:type="spellEnd"/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thể</w:t>
            </w:r>
            <w:proofErr w:type="spellEnd"/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r w:rsidRPr="00E0607E">
              <w:rPr>
                <w:noProof w:val="0"/>
                <w:color w:val="000000"/>
                <w:szCs w:val="24"/>
                <w:lang w:val="vi-VN"/>
              </w:rPr>
              <w:t>không</w:t>
            </w:r>
            <w:r w:rsidR="00594340">
              <w:rPr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="00594340">
              <w:rPr>
                <w:noProof w:val="0"/>
                <w:color w:val="000000"/>
                <w:szCs w:val="24"/>
              </w:rPr>
              <w:t>có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hoặc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nhiều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 xml:space="preserve"> ý </w:t>
            </w:r>
            <w:proofErr w:type="spellStart"/>
            <w:r w:rsidRPr="00E0607E">
              <w:rPr>
                <w:noProof w:val="0"/>
                <w:color w:val="000000"/>
                <w:szCs w:val="24"/>
                <w:lang w:val="vi-VN"/>
              </w:rPr>
              <w:t>kiến</w:t>
            </w:r>
            <w:proofErr w:type="spellEnd"/>
            <w:r w:rsidRPr="00E0607E">
              <w:rPr>
                <w:noProof w:val="0"/>
                <w:color w:val="000000"/>
                <w:szCs w:val="24"/>
                <w:lang w:val="vi-VN"/>
              </w:rPr>
              <w:t>. Một ý kiến thuộc về 1 bài đăng.</w:t>
            </w:r>
          </w:p>
        </w:tc>
      </w:tr>
    </w:tbl>
    <w:p w14:paraId="4F47EE83" w14:textId="77777777" w:rsidR="00E0607E" w:rsidRPr="00E0607E" w:rsidRDefault="00E0607E" w:rsidP="00E0607E"/>
    <w:p w14:paraId="28AC5C3C" w14:textId="1F190791" w:rsidR="00FD06E2" w:rsidRDefault="00FD06E2" w:rsidP="00FD06E2">
      <w:pPr>
        <w:pStyle w:val="u2"/>
      </w:pPr>
      <w:bookmarkStart w:id="4" w:name="_Toc6126746"/>
      <w:r>
        <w:t>Mô tả chi tiết từng lớp đối tượng</w:t>
      </w:r>
      <w:bookmarkEnd w:id="4"/>
    </w:p>
    <w:p w14:paraId="1E43F93B" w14:textId="77777777" w:rsidR="00E0607E" w:rsidRPr="00E0607E" w:rsidRDefault="00E0607E" w:rsidP="00E0607E"/>
    <w:p w14:paraId="775B3A44" w14:textId="128CBC3B" w:rsidR="00FD06E2" w:rsidRPr="00FD06E2" w:rsidRDefault="00BF118C" w:rsidP="00FD06E2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Người dùng</w:t>
      </w:r>
    </w:p>
    <w:p w14:paraId="3AA74A99" w14:textId="55D9D277" w:rsidR="00FD06E2" w:rsidRPr="00FD06E2" w:rsidRDefault="00BF118C" w:rsidP="00FD06E2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243" w:type="dxa"/>
        <w:tblLook w:val="01E0" w:firstRow="1" w:lastRow="1" w:firstColumn="1" w:lastColumn="1" w:noHBand="0" w:noVBand="0"/>
      </w:tblPr>
      <w:tblGrid>
        <w:gridCol w:w="670"/>
        <w:gridCol w:w="2256"/>
        <w:gridCol w:w="1146"/>
        <w:gridCol w:w="1526"/>
        <w:gridCol w:w="1350"/>
        <w:gridCol w:w="2295"/>
      </w:tblGrid>
      <w:tr w:rsidR="00060254" w14:paraId="48C7A7A5" w14:textId="77777777" w:rsidTr="00A40C82">
        <w:trPr>
          <w:trHeight w:val="381"/>
        </w:trPr>
        <w:tc>
          <w:tcPr>
            <w:tcW w:w="670" w:type="dxa"/>
          </w:tcPr>
          <w:p w14:paraId="3EE59C50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STT</w:t>
            </w:r>
          </w:p>
        </w:tc>
        <w:tc>
          <w:tcPr>
            <w:tcW w:w="2256" w:type="dxa"/>
          </w:tcPr>
          <w:p w14:paraId="09AA738B" w14:textId="77777777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Tên thuộc tính</w:t>
            </w:r>
          </w:p>
        </w:tc>
        <w:tc>
          <w:tcPr>
            <w:tcW w:w="1146" w:type="dxa"/>
          </w:tcPr>
          <w:p w14:paraId="6B1F6419" w14:textId="77777777" w:rsidR="00060254" w:rsidRPr="00060254" w:rsidRDefault="00060254" w:rsidP="00363B6E">
            <w:pPr>
              <w:spacing w:line="360" w:lineRule="auto"/>
              <w:jc w:val="center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</w:t>
            </w:r>
          </w:p>
        </w:tc>
        <w:tc>
          <w:tcPr>
            <w:tcW w:w="1526" w:type="dxa"/>
          </w:tcPr>
          <w:p w14:paraId="436C3589" w14:textId="38673F77" w:rsidR="00060254" w:rsidRPr="00060254" w:rsidRDefault="00060254" w:rsidP="00FD06E2">
            <w:pPr>
              <w:spacing w:line="360" w:lineRule="auto"/>
              <w:rPr>
                <w:b/>
                <w:color w:val="000000"/>
              </w:rPr>
            </w:pPr>
            <w:r w:rsidRPr="00060254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E5013A9" w14:textId="7B45E4EC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Ràng buộc</w:t>
            </w:r>
          </w:p>
        </w:tc>
        <w:tc>
          <w:tcPr>
            <w:tcW w:w="2295" w:type="dxa"/>
          </w:tcPr>
          <w:p w14:paraId="510F088B" w14:textId="36E2BCEE" w:rsidR="00060254" w:rsidRPr="00060254" w:rsidRDefault="00060254" w:rsidP="00FD06E2">
            <w:pPr>
              <w:spacing w:line="360" w:lineRule="auto"/>
              <w:rPr>
                <w:b/>
              </w:rPr>
            </w:pPr>
            <w:r w:rsidRPr="00060254">
              <w:rPr>
                <w:b/>
                <w:color w:val="000000"/>
              </w:rPr>
              <w:t>Ý nghĩa/ghi chú</w:t>
            </w:r>
          </w:p>
        </w:tc>
      </w:tr>
      <w:tr w:rsidR="00060254" w14:paraId="23DDFA53" w14:textId="77777777" w:rsidTr="00A40C82">
        <w:trPr>
          <w:trHeight w:val="395"/>
        </w:trPr>
        <w:tc>
          <w:tcPr>
            <w:tcW w:w="670" w:type="dxa"/>
          </w:tcPr>
          <w:p w14:paraId="2E77350B" w14:textId="0F9D68F6" w:rsidR="00060254" w:rsidRDefault="00060254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256" w:type="dxa"/>
          </w:tcPr>
          <w:p w14:paraId="2E3AA124" w14:textId="1DD0C28B" w:rsidR="00060254" w:rsidRDefault="00060254" w:rsidP="00FD06E2">
            <w:pPr>
              <w:pStyle w:val="ThnVnban"/>
              <w:spacing w:after="0"/>
            </w:pPr>
            <w:r>
              <w:t>HoVaTen</w:t>
            </w:r>
          </w:p>
        </w:tc>
        <w:tc>
          <w:tcPr>
            <w:tcW w:w="1146" w:type="dxa"/>
          </w:tcPr>
          <w:p w14:paraId="1A44BA1F" w14:textId="7447DE8A" w:rsidR="00060254" w:rsidRPr="00363B6E" w:rsidRDefault="00060254" w:rsidP="00FD06E2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45ECACEF" w14:textId="47A702F1" w:rsidR="00060254" w:rsidRDefault="00060254" w:rsidP="00FD06E2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9A4FB25" w14:textId="294E8FBA" w:rsidR="00060254" w:rsidRDefault="00060254" w:rsidP="00FD06E2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2943AA03" w14:textId="6CCF11EC" w:rsidR="00060254" w:rsidRDefault="00060254" w:rsidP="00FD06E2">
            <w:pPr>
              <w:pStyle w:val="ThnVnban"/>
              <w:spacing w:after="0"/>
            </w:pPr>
            <w:r>
              <w:t>Họ và tên người dùng</w:t>
            </w:r>
          </w:p>
        </w:tc>
      </w:tr>
      <w:tr w:rsidR="00060254" w14:paraId="7EE7F6B1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46CD5FC2" w14:textId="24D05BD8" w:rsidR="00060254" w:rsidRDefault="00060254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256" w:type="dxa"/>
          </w:tcPr>
          <w:p w14:paraId="4FDF5E3B" w14:textId="33D757D6" w:rsidR="00060254" w:rsidRDefault="00060254" w:rsidP="00301465">
            <w:pPr>
              <w:pStyle w:val="ThnVnban"/>
              <w:spacing w:after="0"/>
            </w:pPr>
            <w:r>
              <w:t>TenDangNhap</w:t>
            </w:r>
          </w:p>
        </w:tc>
        <w:tc>
          <w:tcPr>
            <w:tcW w:w="1146" w:type="dxa"/>
          </w:tcPr>
          <w:p w14:paraId="472EE595" w14:textId="098D6474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2B35558D" w14:textId="4F7AB51D" w:rsidR="00060254" w:rsidRDefault="00060254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D2A7166" w14:textId="23B328EA" w:rsidR="00060254" w:rsidRDefault="00060254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104D41F4" w14:textId="2575B929" w:rsidR="00060254" w:rsidRDefault="00060254" w:rsidP="00301465">
            <w:pPr>
              <w:pStyle w:val="ThnVnban"/>
              <w:spacing w:after="0"/>
            </w:pPr>
            <w:r>
              <w:t>Tên đăng nhập khi người dùng đăng nhập vào hệ thống</w:t>
            </w:r>
          </w:p>
        </w:tc>
      </w:tr>
      <w:tr w:rsidR="00060254" w14:paraId="58903F65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23EFE854" w14:textId="686022F7" w:rsidR="00060254" w:rsidRDefault="00060254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256" w:type="dxa"/>
          </w:tcPr>
          <w:p w14:paraId="45B09417" w14:textId="67A7A279" w:rsidR="00060254" w:rsidRDefault="00060254" w:rsidP="00301465">
            <w:pPr>
              <w:pStyle w:val="ThnVnban"/>
              <w:spacing w:after="0"/>
            </w:pPr>
            <w:r>
              <w:t>Email</w:t>
            </w:r>
          </w:p>
        </w:tc>
        <w:tc>
          <w:tcPr>
            <w:tcW w:w="1146" w:type="dxa"/>
          </w:tcPr>
          <w:p w14:paraId="222E0B54" w14:textId="08C06FC7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7F13301" w14:textId="589851CF" w:rsidR="00060254" w:rsidRDefault="00060254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B75483E" w14:textId="381FD312" w:rsidR="00060254" w:rsidRDefault="00060254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295" w:type="dxa"/>
          </w:tcPr>
          <w:p w14:paraId="3D614B3D" w14:textId="1CB265E0" w:rsidR="00060254" w:rsidRDefault="00060254" w:rsidP="00301465">
            <w:pPr>
              <w:pStyle w:val="ThnVnban"/>
              <w:spacing w:after="0"/>
            </w:pPr>
            <w:r>
              <w:t>Email người dùng</w:t>
            </w:r>
          </w:p>
        </w:tc>
      </w:tr>
      <w:tr w:rsidR="00060254" w14:paraId="1713E210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30DCF689" w14:textId="4B2A5218" w:rsidR="00060254" w:rsidRDefault="00060254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256" w:type="dxa"/>
          </w:tcPr>
          <w:p w14:paraId="27EAAE60" w14:textId="586EAC3B" w:rsidR="00060254" w:rsidRDefault="00060254" w:rsidP="00301465">
            <w:pPr>
              <w:pStyle w:val="ThnVnban"/>
              <w:spacing w:after="0"/>
            </w:pPr>
            <w:r>
              <w:t>TrinhDoHocVan</w:t>
            </w:r>
          </w:p>
        </w:tc>
        <w:tc>
          <w:tcPr>
            <w:tcW w:w="1146" w:type="dxa"/>
          </w:tcPr>
          <w:p w14:paraId="71307316" w14:textId="4FBF32A1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8236F94" w14:textId="59BBAE4C" w:rsidR="00060254" w:rsidRDefault="00060254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6ABC0781" w14:textId="3B3E828F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4A78CB16" w14:textId="74F7ECDA" w:rsidR="00060254" w:rsidRDefault="00060254" w:rsidP="00301465">
            <w:pPr>
              <w:pStyle w:val="ThnVnban"/>
              <w:spacing w:after="0"/>
            </w:pPr>
            <w:r>
              <w:t>Trình độ học vấn của người dùng (đại học, cao đẳng,v…v)</w:t>
            </w:r>
          </w:p>
        </w:tc>
      </w:tr>
      <w:tr w:rsidR="00060254" w14:paraId="6B606B12" w14:textId="77777777" w:rsidTr="00A40C82">
        <w:tblPrEx>
          <w:tblLook w:val="04A0" w:firstRow="1" w:lastRow="0" w:firstColumn="1" w:lastColumn="0" w:noHBand="0" w:noVBand="1"/>
        </w:tblPrEx>
        <w:trPr>
          <w:trHeight w:val="395"/>
        </w:trPr>
        <w:tc>
          <w:tcPr>
            <w:tcW w:w="670" w:type="dxa"/>
          </w:tcPr>
          <w:p w14:paraId="70D435D5" w14:textId="319C3FEE" w:rsidR="00060254" w:rsidRDefault="00060254" w:rsidP="00301465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256" w:type="dxa"/>
          </w:tcPr>
          <w:p w14:paraId="18222B29" w14:textId="401F333F" w:rsidR="00060254" w:rsidRDefault="00060254" w:rsidP="00301465">
            <w:pPr>
              <w:pStyle w:val="ThnVnban"/>
              <w:spacing w:after="0"/>
            </w:pPr>
            <w:r>
              <w:t>MatKhau</w:t>
            </w:r>
          </w:p>
        </w:tc>
        <w:tc>
          <w:tcPr>
            <w:tcW w:w="1146" w:type="dxa"/>
          </w:tcPr>
          <w:p w14:paraId="71DE8441" w14:textId="1E8869B0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6B67130B" w14:textId="21428027" w:rsidR="00060254" w:rsidRDefault="00060254" w:rsidP="00301465">
            <w:pPr>
              <w:pStyle w:val="ThnVnban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0084B2F2" w14:textId="327C737B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7DD18ECE" w14:textId="31CF2CC9" w:rsidR="00060254" w:rsidRDefault="00060254" w:rsidP="00301465">
            <w:pPr>
              <w:pStyle w:val="ThnVnban"/>
              <w:spacing w:after="0"/>
            </w:pPr>
            <w:r>
              <w:t>Mật khẩu tài khoản người dùng</w:t>
            </w:r>
          </w:p>
        </w:tc>
      </w:tr>
      <w:tr w:rsidR="00060254" w14:paraId="733228D7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CF88F0B" w14:textId="524D65CD" w:rsidR="00060254" w:rsidRDefault="00060254" w:rsidP="00301465">
            <w:pPr>
              <w:pStyle w:val="ThnVnban"/>
              <w:spacing w:after="0"/>
            </w:pPr>
            <w:r>
              <w:t>6</w:t>
            </w:r>
          </w:p>
        </w:tc>
        <w:tc>
          <w:tcPr>
            <w:tcW w:w="2256" w:type="dxa"/>
          </w:tcPr>
          <w:p w14:paraId="16947C6E" w14:textId="1BB007AB" w:rsidR="00060254" w:rsidRDefault="00060254" w:rsidP="00301465">
            <w:pPr>
              <w:pStyle w:val="ThnVnban"/>
              <w:spacing w:after="0"/>
            </w:pPr>
            <w:r>
              <w:t>XacNhanMatKhau</w:t>
            </w:r>
          </w:p>
        </w:tc>
        <w:tc>
          <w:tcPr>
            <w:tcW w:w="1146" w:type="dxa"/>
          </w:tcPr>
          <w:p w14:paraId="59763CEF" w14:textId="2BEBBEF5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21D1C06" w14:textId="4CF3BF69" w:rsidR="00060254" w:rsidRDefault="00060254" w:rsidP="00301465">
            <w:pPr>
              <w:pStyle w:val="ThnVnban"/>
              <w:spacing w:after="0"/>
            </w:pPr>
            <w:r>
              <w:t>Password</w:t>
            </w:r>
          </w:p>
        </w:tc>
        <w:tc>
          <w:tcPr>
            <w:tcW w:w="1350" w:type="dxa"/>
          </w:tcPr>
          <w:p w14:paraId="280C86C6" w14:textId="6C527345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039B2DA1" w14:textId="3C861BB1" w:rsidR="00060254" w:rsidRDefault="00060254" w:rsidP="00301465">
            <w:pPr>
              <w:pStyle w:val="ThnVnban"/>
              <w:spacing w:after="0"/>
            </w:pPr>
            <w:r>
              <w:t>Mật khẩu tài khoản người dùng nhập lại</w:t>
            </w:r>
          </w:p>
        </w:tc>
      </w:tr>
      <w:tr w:rsidR="00060254" w14:paraId="77787773" w14:textId="77777777" w:rsidTr="00A40C82">
        <w:tblPrEx>
          <w:tblLook w:val="04A0" w:firstRow="1" w:lastRow="0" w:firstColumn="1" w:lastColumn="0" w:noHBand="0" w:noVBand="1"/>
        </w:tblPrEx>
        <w:trPr>
          <w:trHeight w:val="381"/>
        </w:trPr>
        <w:tc>
          <w:tcPr>
            <w:tcW w:w="670" w:type="dxa"/>
          </w:tcPr>
          <w:p w14:paraId="6655B883" w14:textId="7E47493A" w:rsidR="00060254" w:rsidRDefault="00060254" w:rsidP="00301465">
            <w:pPr>
              <w:pStyle w:val="ThnVnban"/>
              <w:spacing w:after="0"/>
            </w:pPr>
            <w:r>
              <w:t>7</w:t>
            </w:r>
          </w:p>
        </w:tc>
        <w:tc>
          <w:tcPr>
            <w:tcW w:w="2256" w:type="dxa"/>
          </w:tcPr>
          <w:p w14:paraId="019475E6" w14:textId="43167C5E" w:rsidR="00060254" w:rsidRDefault="00060254" w:rsidP="00301465">
            <w:pPr>
              <w:pStyle w:val="ThnVnban"/>
              <w:spacing w:after="0"/>
            </w:pPr>
            <w:r>
              <w:t>NgayThangNamSinh</w:t>
            </w:r>
          </w:p>
        </w:tc>
        <w:tc>
          <w:tcPr>
            <w:tcW w:w="1146" w:type="dxa"/>
          </w:tcPr>
          <w:p w14:paraId="377BB925" w14:textId="29843468" w:rsidR="00060254" w:rsidRPr="00363B6E" w:rsidRDefault="00060254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26" w:type="dxa"/>
          </w:tcPr>
          <w:p w14:paraId="3047B934" w14:textId="78FE69EB" w:rsidR="00060254" w:rsidRDefault="00060254" w:rsidP="00301465">
            <w:pPr>
              <w:pStyle w:val="ThnVnban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207A89F3" w14:textId="21C8D2B2" w:rsidR="00060254" w:rsidRDefault="00060254" w:rsidP="00301465">
            <w:pPr>
              <w:pStyle w:val="ThnVnban"/>
              <w:spacing w:after="0"/>
            </w:pPr>
          </w:p>
        </w:tc>
        <w:tc>
          <w:tcPr>
            <w:tcW w:w="2295" w:type="dxa"/>
          </w:tcPr>
          <w:p w14:paraId="180AF57D" w14:textId="7B1F9DAA" w:rsidR="00060254" w:rsidRDefault="00060254" w:rsidP="00301465">
            <w:pPr>
              <w:pStyle w:val="ThnVnban"/>
              <w:spacing w:after="0"/>
            </w:pPr>
            <w:r>
              <w:t>Ngày, tháng, năm sinh của người dùng</w:t>
            </w:r>
          </w:p>
        </w:tc>
      </w:tr>
    </w:tbl>
    <w:p w14:paraId="15D915B3" w14:textId="742FA0B9" w:rsidR="00FD06E2" w:rsidRDefault="00BF118C" w:rsidP="00FD06E2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4"/>
        <w:gridCol w:w="2189"/>
        <w:gridCol w:w="1526"/>
        <w:gridCol w:w="1593"/>
        <w:gridCol w:w="3514"/>
      </w:tblGrid>
      <w:tr w:rsidR="00BF118C" w:rsidRPr="00F44EE4" w14:paraId="6DBC9CF2" w14:textId="77777777" w:rsidTr="00301465">
        <w:tc>
          <w:tcPr>
            <w:tcW w:w="758" w:type="dxa"/>
          </w:tcPr>
          <w:p w14:paraId="0231FE8A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FEB312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028A990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67670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2FDB2A3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9BAC8F7" w14:textId="77777777" w:rsidR="00BF118C" w:rsidRPr="00467670" w:rsidRDefault="00BF118C" w:rsidP="00467670">
            <w:pPr>
              <w:spacing w:line="360" w:lineRule="auto"/>
              <w:jc w:val="center"/>
              <w:rPr>
                <w:b/>
              </w:rPr>
            </w:pPr>
            <w:r w:rsidRPr="00467670">
              <w:rPr>
                <w:b/>
                <w:color w:val="000000"/>
              </w:rPr>
              <w:t>Ý nghĩa/ghi chú</w:t>
            </w:r>
          </w:p>
        </w:tc>
      </w:tr>
      <w:tr w:rsidR="00BF118C" w14:paraId="2A76478B" w14:textId="77777777" w:rsidTr="00301465">
        <w:tc>
          <w:tcPr>
            <w:tcW w:w="758" w:type="dxa"/>
          </w:tcPr>
          <w:p w14:paraId="77DDF25C" w14:textId="7AA208AD" w:rsidR="00BF118C" w:rsidRDefault="004827A9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18A7BCC5" w14:textId="367C6626" w:rsidR="00BF118C" w:rsidRDefault="004827A9" w:rsidP="00301465">
            <w:pPr>
              <w:pStyle w:val="ThnVnban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6018317" w14:textId="4E1F56B6" w:rsidR="00BF118C" w:rsidRPr="00363B6E" w:rsidRDefault="004827A9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30F0C08" w14:textId="77777777" w:rsidR="00BF118C" w:rsidRDefault="00BF118C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34D605A" w14:textId="4BE5BDA7" w:rsidR="00BF118C" w:rsidRDefault="004827A9" w:rsidP="00301465">
            <w:pPr>
              <w:pStyle w:val="ThnVnban"/>
              <w:spacing w:after="0"/>
            </w:pPr>
            <w:r>
              <w:t>Đăng ký tài khoản</w:t>
            </w:r>
          </w:p>
        </w:tc>
      </w:tr>
      <w:tr w:rsidR="002C3473" w14:paraId="3A6512DD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C284762" w14:textId="3533C7DD" w:rsidR="002C3473" w:rsidRDefault="004827A9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0475E54" w14:textId="6B28C5FA" w:rsidR="002C3473" w:rsidRDefault="004827A9" w:rsidP="00301465">
            <w:pPr>
              <w:pStyle w:val="ThnVnban"/>
              <w:spacing w:after="0"/>
            </w:pPr>
            <w:r>
              <w:t>DanNhap()</w:t>
            </w:r>
          </w:p>
        </w:tc>
        <w:tc>
          <w:tcPr>
            <w:tcW w:w="1566" w:type="dxa"/>
          </w:tcPr>
          <w:p w14:paraId="2CFAB3BA" w14:textId="38E4B911" w:rsidR="002C3473" w:rsidRPr="00363B6E" w:rsidRDefault="004827A9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28CDC009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84CEE76" w14:textId="41366C2A" w:rsidR="002C3473" w:rsidRDefault="004827A9" w:rsidP="00301465">
            <w:pPr>
              <w:pStyle w:val="ThnVnban"/>
              <w:spacing w:after="0"/>
            </w:pPr>
            <w:r>
              <w:t>Đăng nhập hệ thống</w:t>
            </w:r>
          </w:p>
        </w:tc>
      </w:tr>
      <w:tr w:rsidR="002C3473" w14:paraId="5379E178" w14:textId="77777777" w:rsidTr="002C3473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29174A3" w14:textId="1E873C3C" w:rsidR="002C3473" w:rsidRDefault="004827A9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31346E94" w14:textId="59AC1100" w:rsidR="002C3473" w:rsidRDefault="004827A9" w:rsidP="00301465">
            <w:pPr>
              <w:pStyle w:val="ThnVnban"/>
              <w:spacing w:after="0"/>
            </w:pPr>
            <w:r>
              <w:t>CapNhatThongTin()</w:t>
            </w:r>
          </w:p>
        </w:tc>
        <w:tc>
          <w:tcPr>
            <w:tcW w:w="1566" w:type="dxa"/>
          </w:tcPr>
          <w:p w14:paraId="4382E3AE" w14:textId="62B7D931" w:rsidR="002C3473" w:rsidRPr="00363B6E" w:rsidRDefault="004827A9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F6561BB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F62FC67" w14:textId="22580C73" w:rsidR="002C3473" w:rsidRDefault="004827A9" w:rsidP="00301465">
            <w:pPr>
              <w:pStyle w:val="ThnVnban"/>
              <w:spacing w:after="0"/>
            </w:pPr>
            <w:r>
              <w:t>Cập nhật thông tin cá nhân</w:t>
            </w:r>
          </w:p>
        </w:tc>
      </w:tr>
    </w:tbl>
    <w:p w14:paraId="7923C422" w14:textId="58F8F0F0" w:rsidR="002C3473" w:rsidRDefault="002C3473" w:rsidP="002C347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61401B8D" w14:textId="77777777" w:rsidR="009E708B" w:rsidRPr="002C3473" w:rsidRDefault="009E708B" w:rsidP="002C347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598FCC7E" w14:textId="638B7C13" w:rsidR="00BF118C" w:rsidRPr="00FD06E2" w:rsidRDefault="00BF118C" w:rsidP="00BF118C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Thành viên</w:t>
      </w:r>
    </w:p>
    <w:p w14:paraId="7CA4EA1E" w14:textId="1DD04ED0" w:rsidR="00BF118C" w:rsidRPr="00FD06E2" w:rsidRDefault="00BF118C" w:rsidP="00827FB9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E2149A">
        <w:rPr>
          <w:i/>
          <w:color w:val="0000FF"/>
        </w:rPr>
        <w:t xml:space="preserve"> </w:t>
      </w:r>
      <w:r w:rsidR="00827FB9">
        <w:rPr>
          <w:i/>
          <w:color w:val="0000FF"/>
        </w:rPr>
        <w:t xml:space="preserve">: </w:t>
      </w:r>
      <w:r w:rsidR="00E2149A">
        <w:rPr>
          <w:color w:val="000000"/>
        </w:rPr>
        <w:t>Các thuộc tính kế thừa từ lớp cha (NguoiDung) : HoVaTen, TenDangNhap, Email, TrinhDoHocVan, MatKhau, XacNhanMatKhau, NgayThangNamSinh</w:t>
      </w:r>
      <w:r w:rsidR="0099696F">
        <w:rPr>
          <w:color w:val="000000"/>
        </w:rPr>
        <w:t>.</w:t>
      </w:r>
    </w:p>
    <w:tbl>
      <w:tblPr>
        <w:tblStyle w:val="LiBang"/>
        <w:tblW w:w="9562" w:type="dxa"/>
        <w:tblLook w:val="01E0" w:firstRow="1" w:lastRow="1" w:firstColumn="1" w:lastColumn="1" w:noHBand="0" w:noVBand="0"/>
      </w:tblPr>
      <w:tblGrid>
        <w:gridCol w:w="671"/>
        <w:gridCol w:w="1856"/>
        <w:gridCol w:w="1091"/>
        <w:gridCol w:w="1638"/>
        <w:gridCol w:w="1524"/>
        <w:gridCol w:w="2782"/>
      </w:tblGrid>
      <w:tr w:rsidR="0044437E" w14:paraId="2F52E41A" w14:textId="77777777" w:rsidTr="009E708B">
        <w:trPr>
          <w:trHeight w:val="462"/>
        </w:trPr>
        <w:tc>
          <w:tcPr>
            <w:tcW w:w="671" w:type="dxa"/>
          </w:tcPr>
          <w:p w14:paraId="5DB673C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856" w:type="dxa"/>
          </w:tcPr>
          <w:p w14:paraId="3B83EB36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091" w:type="dxa"/>
          </w:tcPr>
          <w:p w14:paraId="4EE35B9F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38" w:type="dxa"/>
          </w:tcPr>
          <w:p w14:paraId="6354FF03" w14:textId="1F376214" w:rsidR="0044437E" w:rsidRPr="009E708B" w:rsidRDefault="0044437E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 dữ liệu</w:t>
            </w:r>
          </w:p>
        </w:tc>
        <w:tc>
          <w:tcPr>
            <w:tcW w:w="1524" w:type="dxa"/>
          </w:tcPr>
          <w:p w14:paraId="033EB6E9" w14:textId="670FC713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2782" w:type="dxa"/>
          </w:tcPr>
          <w:p w14:paraId="17FBBB73" w14:textId="77777777" w:rsidR="0044437E" w:rsidRPr="009E708B" w:rsidRDefault="0044437E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44437E" w14:paraId="363954EB" w14:textId="77777777" w:rsidTr="009E708B">
        <w:trPr>
          <w:trHeight w:val="462"/>
        </w:trPr>
        <w:tc>
          <w:tcPr>
            <w:tcW w:w="671" w:type="dxa"/>
          </w:tcPr>
          <w:p w14:paraId="1A058234" w14:textId="5F968170" w:rsidR="0044437E" w:rsidRDefault="0044437E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56" w:type="dxa"/>
          </w:tcPr>
          <w:p w14:paraId="6060C6AD" w14:textId="6458281A" w:rsidR="0044437E" w:rsidRDefault="0044437E" w:rsidP="00301465">
            <w:pPr>
              <w:pStyle w:val="ThnVnban"/>
              <w:spacing w:after="0"/>
            </w:pPr>
            <w:r>
              <w:t>TheoDoiWebsite</w:t>
            </w:r>
          </w:p>
        </w:tc>
        <w:tc>
          <w:tcPr>
            <w:tcW w:w="1091" w:type="dxa"/>
          </w:tcPr>
          <w:p w14:paraId="7BB2C71E" w14:textId="759B2663" w:rsidR="0044437E" w:rsidRPr="00363B6E" w:rsidRDefault="0044437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38" w:type="dxa"/>
          </w:tcPr>
          <w:p w14:paraId="6C541531" w14:textId="2A7F4D9A" w:rsidR="0044437E" w:rsidRDefault="0044437E" w:rsidP="00301465">
            <w:pPr>
              <w:pStyle w:val="ThnVnban"/>
              <w:spacing w:after="0"/>
            </w:pPr>
            <w:r>
              <w:t xml:space="preserve">boolean </w:t>
            </w:r>
          </w:p>
        </w:tc>
        <w:tc>
          <w:tcPr>
            <w:tcW w:w="1524" w:type="dxa"/>
          </w:tcPr>
          <w:p w14:paraId="148DB5CC" w14:textId="4EC8117F" w:rsidR="0044437E" w:rsidRDefault="0044437E" w:rsidP="00301465">
            <w:pPr>
              <w:pStyle w:val="ThnVnban"/>
              <w:spacing w:after="0"/>
            </w:pPr>
          </w:p>
        </w:tc>
        <w:tc>
          <w:tcPr>
            <w:tcW w:w="2782" w:type="dxa"/>
          </w:tcPr>
          <w:p w14:paraId="1B841C2B" w14:textId="633571B8" w:rsidR="0044437E" w:rsidRDefault="0044437E" w:rsidP="00301465">
            <w:pPr>
              <w:pStyle w:val="ThnVnban"/>
              <w:spacing w:after="0"/>
            </w:pPr>
            <w:r>
              <w:rPr>
                <w:color w:val="000000"/>
              </w:rPr>
              <w:t>Giá trị true thì tài khoản sẽ nhận thông báo về bài viết mới nhất, ngược lại không nhận thông báo về bài viết mới nhất.</w:t>
            </w:r>
          </w:p>
        </w:tc>
      </w:tr>
    </w:tbl>
    <w:p w14:paraId="507B9728" w14:textId="05CBA192" w:rsidR="00BF118C" w:rsidRDefault="00BF118C" w:rsidP="00BF118C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F118C" w:rsidRPr="00F44EE4" w14:paraId="7E49FE88" w14:textId="77777777" w:rsidTr="00301465">
        <w:tc>
          <w:tcPr>
            <w:tcW w:w="758" w:type="dxa"/>
          </w:tcPr>
          <w:p w14:paraId="3062C6E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876536E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E6B7AED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E708B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C57B962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C6F8B91" w14:textId="77777777" w:rsidR="00BF118C" w:rsidRPr="009E708B" w:rsidRDefault="00BF118C" w:rsidP="009E708B">
            <w:pPr>
              <w:spacing w:line="360" w:lineRule="auto"/>
              <w:jc w:val="center"/>
              <w:rPr>
                <w:b/>
              </w:rPr>
            </w:pPr>
            <w:r w:rsidRPr="009E708B">
              <w:rPr>
                <w:b/>
                <w:color w:val="000000"/>
              </w:rPr>
              <w:t>Ý nghĩa/ghi chú</w:t>
            </w:r>
          </w:p>
        </w:tc>
      </w:tr>
      <w:tr w:rsidR="00BF118C" w14:paraId="765A03D3" w14:textId="77777777" w:rsidTr="00301465">
        <w:tc>
          <w:tcPr>
            <w:tcW w:w="758" w:type="dxa"/>
          </w:tcPr>
          <w:p w14:paraId="77B6A4D5" w14:textId="08BACB4C" w:rsidR="00BF118C" w:rsidRDefault="0044437E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4DE8248" w14:textId="13070300" w:rsidR="00BF118C" w:rsidRDefault="0044437E" w:rsidP="00301465">
            <w:pPr>
              <w:pStyle w:val="ThnVnban"/>
              <w:spacing w:after="0"/>
            </w:pPr>
            <w:r>
              <w:t>GuiBaiViet()</w:t>
            </w:r>
          </w:p>
        </w:tc>
        <w:tc>
          <w:tcPr>
            <w:tcW w:w="1566" w:type="dxa"/>
          </w:tcPr>
          <w:p w14:paraId="5738C438" w14:textId="034818DB" w:rsidR="00BF118C" w:rsidRPr="00363B6E" w:rsidRDefault="0044437E" w:rsidP="00301465">
            <w:pPr>
              <w:pStyle w:val="ThnVnban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37CC7DCC" w14:textId="77777777" w:rsidR="00BF118C" w:rsidRDefault="00BF118C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B02D2B4" w14:textId="5CF49B76" w:rsidR="00BF118C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gửi ý tưởng đến admin</w:t>
            </w:r>
          </w:p>
        </w:tc>
      </w:tr>
      <w:tr w:rsidR="0044437E" w14:paraId="157D733E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C8E21C5" w14:textId="0115D7D0" w:rsidR="0044437E" w:rsidRDefault="0044437E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53B2591C" w14:textId="6F9EE528" w:rsidR="0044437E" w:rsidRDefault="0044437E" w:rsidP="00301465">
            <w:pPr>
              <w:pStyle w:val="ThnVnban"/>
              <w:spacing w:after="0"/>
            </w:pPr>
            <w:r>
              <w:t>XoaTaiKhoan()</w:t>
            </w:r>
          </w:p>
        </w:tc>
        <w:tc>
          <w:tcPr>
            <w:tcW w:w="1566" w:type="dxa"/>
          </w:tcPr>
          <w:p w14:paraId="7C115924" w14:textId="6C536E1B" w:rsidR="0044437E" w:rsidRPr="00363B6E" w:rsidRDefault="0044437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095AF57" w14:textId="77777777" w:rsidR="0044437E" w:rsidRDefault="0044437E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97480C9" w14:textId="1C54E7C4" w:rsidR="0044437E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Xoá tài khoản thành viên</w:t>
            </w:r>
          </w:p>
        </w:tc>
      </w:tr>
      <w:tr w:rsidR="00397E71" w14:paraId="068A4504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09BA8BA0" w14:textId="3E04F8B1" w:rsidR="00397E71" w:rsidRDefault="0044437E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548B29E7" w14:textId="7E64D847" w:rsidR="00397E71" w:rsidRDefault="0044437E" w:rsidP="00301465">
            <w:pPr>
              <w:pStyle w:val="ThnVnban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79D36645" w14:textId="27D0FE5A" w:rsidR="00397E71" w:rsidRPr="00363B6E" w:rsidRDefault="0044437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3E075FB9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BF02362" w14:textId="7720404E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Đăng ký tài khoản thành viên</w:t>
            </w:r>
          </w:p>
        </w:tc>
      </w:tr>
    </w:tbl>
    <w:p w14:paraId="7D4218CC" w14:textId="77777777" w:rsidR="002C3473" w:rsidRPr="002C3473" w:rsidRDefault="002C3473" w:rsidP="002C347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12CEF16E" w14:textId="1D2706F1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Admin</w:t>
      </w:r>
    </w:p>
    <w:p w14:paraId="2810BD1D" w14:textId="0B735BFB" w:rsidR="002C3473" w:rsidRPr="0057050E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  <w:r w:rsidR="00827FB9">
        <w:rPr>
          <w:i/>
          <w:color w:val="0000FF"/>
        </w:rPr>
        <w:t xml:space="preserve"> </w:t>
      </w:r>
      <w:r w:rsidR="00827FB9">
        <w:rPr>
          <w:color w:val="000000"/>
        </w:rPr>
        <w:t>Các thuộc tính kế thừa từ lớp cha (NguoiDung) : HoVaTen, TenDangNhap, Email, TrinhDoHocVan, MatKhau, XacNhanMatKhau, NgayThangNamSinh.</w:t>
      </w:r>
    </w:p>
    <w:p w14:paraId="639C68CC" w14:textId="77777777" w:rsidR="0057050E" w:rsidRPr="00FD06E2" w:rsidRDefault="0057050E" w:rsidP="00052A03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tbl>
      <w:tblPr>
        <w:tblStyle w:val="LiBang"/>
        <w:tblW w:w="9548" w:type="dxa"/>
        <w:tblLook w:val="01E0" w:firstRow="1" w:lastRow="1" w:firstColumn="1" w:lastColumn="1" w:noHBand="0" w:noVBand="0"/>
      </w:tblPr>
      <w:tblGrid>
        <w:gridCol w:w="670"/>
        <w:gridCol w:w="1958"/>
        <w:gridCol w:w="1044"/>
        <w:gridCol w:w="1566"/>
        <w:gridCol w:w="1440"/>
        <w:gridCol w:w="2870"/>
      </w:tblGrid>
      <w:tr w:rsidR="000826B0" w14:paraId="287B3093" w14:textId="77777777" w:rsidTr="006039A3">
        <w:trPr>
          <w:trHeight w:val="375"/>
        </w:trPr>
        <w:tc>
          <w:tcPr>
            <w:tcW w:w="670" w:type="dxa"/>
          </w:tcPr>
          <w:p w14:paraId="2533C533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4E20E9D4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Tên thuộc tính</w:t>
            </w:r>
          </w:p>
        </w:tc>
        <w:tc>
          <w:tcPr>
            <w:tcW w:w="1044" w:type="dxa"/>
          </w:tcPr>
          <w:p w14:paraId="5FB73B9C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</w:t>
            </w:r>
          </w:p>
        </w:tc>
        <w:tc>
          <w:tcPr>
            <w:tcW w:w="1566" w:type="dxa"/>
          </w:tcPr>
          <w:p w14:paraId="1FE5AF3A" w14:textId="594CAEBD" w:rsidR="000826B0" w:rsidRPr="006039A3" w:rsidRDefault="000826B0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6039A3">
              <w:rPr>
                <w:b/>
                <w:color w:val="000000"/>
              </w:rPr>
              <w:t>Loại dữ liệu</w:t>
            </w:r>
          </w:p>
        </w:tc>
        <w:tc>
          <w:tcPr>
            <w:tcW w:w="1440" w:type="dxa"/>
          </w:tcPr>
          <w:p w14:paraId="1376C876" w14:textId="4D5A651C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Ràng buộc</w:t>
            </w:r>
          </w:p>
        </w:tc>
        <w:tc>
          <w:tcPr>
            <w:tcW w:w="2870" w:type="dxa"/>
          </w:tcPr>
          <w:p w14:paraId="4EF502D9" w14:textId="77777777" w:rsidR="000826B0" w:rsidRPr="006039A3" w:rsidRDefault="000826B0" w:rsidP="008F6108">
            <w:pPr>
              <w:spacing w:line="360" w:lineRule="auto"/>
              <w:jc w:val="center"/>
              <w:rPr>
                <w:b/>
              </w:rPr>
            </w:pPr>
            <w:r w:rsidRPr="006039A3">
              <w:rPr>
                <w:b/>
                <w:color w:val="000000"/>
              </w:rPr>
              <w:t>Ý nghĩa/ghi chú</w:t>
            </w:r>
          </w:p>
        </w:tc>
      </w:tr>
      <w:tr w:rsidR="000826B0" w14:paraId="641BA251" w14:textId="77777777" w:rsidTr="006039A3">
        <w:trPr>
          <w:trHeight w:val="389"/>
        </w:trPr>
        <w:tc>
          <w:tcPr>
            <w:tcW w:w="670" w:type="dxa"/>
          </w:tcPr>
          <w:p w14:paraId="190346E7" w14:textId="36C73F62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2DC3DB0B" w14:textId="5D494421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MaTruyCap</w:t>
            </w:r>
          </w:p>
        </w:tc>
        <w:tc>
          <w:tcPr>
            <w:tcW w:w="1044" w:type="dxa"/>
          </w:tcPr>
          <w:p w14:paraId="4DB707A4" w14:textId="587C7481" w:rsidR="000826B0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66" w:type="dxa"/>
          </w:tcPr>
          <w:p w14:paraId="4F620F59" w14:textId="1C01A08F" w:rsidR="000826B0" w:rsidRDefault="000826B0" w:rsidP="00301465">
            <w:pPr>
              <w:pStyle w:val="ThnVnban"/>
              <w:spacing w:after="0"/>
            </w:pPr>
            <w:r>
              <w:t xml:space="preserve">int </w:t>
            </w:r>
          </w:p>
        </w:tc>
        <w:tc>
          <w:tcPr>
            <w:tcW w:w="1440" w:type="dxa"/>
          </w:tcPr>
          <w:p w14:paraId="01AD05D5" w14:textId="4980058F" w:rsidR="000826B0" w:rsidRDefault="000826B0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870" w:type="dxa"/>
          </w:tcPr>
          <w:p w14:paraId="65C57B64" w14:textId="04E7A5C9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Dùng khi tạo tài khoản admin</w:t>
            </w:r>
          </w:p>
        </w:tc>
      </w:tr>
      <w:tr w:rsidR="000826B0" w14:paraId="7B8A2348" w14:textId="77777777" w:rsidTr="006039A3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670" w:type="dxa"/>
          </w:tcPr>
          <w:p w14:paraId="2D2EBB07" w14:textId="14D75883" w:rsidR="000826B0" w:rsidRDefault="000826B0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58" w:type="dxa"/>
          </w:tcPr>
          <w:p w14:paraId="74C9D933" w14:textId="1DD3A891" w:rsidR="000826B0" w:rsidRDefault="003C2ECF" w:rsidP="00301465">
            <w:pPr>
              <w:pStyle w:val="ThnVnban"/>
              <w:spacing w:after="0"/>
            </w:pPr>
            <w:r>
              <w:t>DanhSachChuDe</w:t>
            </w:r>
          </w:p>
        </w:tc>
        <w:tc>
          <w:tcPr>
            <w:tcW w:w="1044" w:type="dxa"/>
          </w:tcPr>
          <w:p w14:paraId="7E9E7BAD" w14:textId="3504F04B" w:rsidR="000826B0" w:rsidRPr="00363B6E" w:rsidRDefault="000826B0" w:rsidP="00301465">
            <w:pPr>
              <w:pStyle w:val="ThnVnban"/>
              <w:spacing w:after="0"/>
            </w:pPr>
            <w:r>
              <w:t xml:space="preserve">public </w:t>
            </w:r>
          </w:p>
        </w:tc>
        <w:tc>
          <w:tcPr>
            <w:tcW w:w="1566" w:type="dxa"/>
          </w:tcPr>
          <w:p w14:paraId="40350741" w14:textId="33B363B7" w:rsidR="000826B0" w:rsidRDefault="00D0635E" w:rsidP="00301465">
            <w:pPr>
              <w:pStyle w:val="ThnVnban"/>
              <w:spacing w:after="0"/>
            </w:pPr>
            <w:r>
              <w:t>L</w:t>
            </w:r>
            <w:r w:rsidRPr="00D0635E">
              <w:t>is</w:t>
            </w:r>
            <w:r>
              <w:t>t&lt;int&gt;</w:t>
            </w:r>
          </w:p>
        </w:tc>
        <w:tc>
          <w:tcPr>
            <w:tcW w:w="1440" w:type="dxa"/>
          </w:tcPr>
          <w:p w14:paraId="20FB8952" w14:textId="2D55E31A" w:rsidR="000826B0" w:rsidRDefault="00D0635E" w:rsidP="00301465">
            <w:pPr>
              <w:pStyle w:val="ThnVnban"/>
              <w:spacing w:after="0"/>
            </w:pPr>
            <w:r>
              <w:t>C</w:t>
            </w:r>
            <w:r w:rsidRPr="00D0635E">
              <w:t>ác</w:t>
            </w:r>
            <w:r>
              <w:t xml:space="preserve"> ph</w:t>
            </w:r>
            <w:r w:rsidRPr="00D0635E">
              <w:t>ần</w:t>
            </w:r>
            <w:r>
              <w:t xml:space="preserve"> t</w:t>
            </w:r>
            <w:r w:rsidRPr="00D0635E">
              <w:t>ử</w:t>
            </w:r>
            <w:r>
              <w:t xml:space="preserve"> trong L</w:t>
            </w:r>
            <w:r w:rsidRPr="00D0635E">
              <w:t>is</w:t>
            </w:r>
            <w:r>
              <w:t>t l</w:t>
            </w:r>
            <w:r w:rsidRPr="00D0635E">
              <w:t>à</w:t>
            </w:r>
            <w:r>
              <w:t xml:space="preserve"> duy nh</w:t>
            </w:r>
            <w:r w:rsidRPr="00D0635E">
              <w:t>ất</w:t>
            </w:r>
          </w:p>
        </w:tc>
        <w:tc>
          <w:tcPr>
            <w:tcW w:w="2870" w:type="dxa"/>
          </w:tcPr>
          <w:p w14:paraId="6CCFD0CC" w14:textId="1DA2A2E7" w:rsidR="000826B0" w:rsidRDefault="00D0635E" w:rsidP="00301465">
            <w:pPr>
              <w:pStyle w:val="ThnVnban"/>
              <w:spacing w:after="0"/>
            </w:pPr>
            <w:r>
              <w:t>Danh s</w:t>
            </w:r>
            <w:r w:rsidRPr="00D0635E">
              <w:t>ác</w:t>
            </w:r>
            <w:r>
              <w:t>h c</w:t>
            </w:r>
            <w:r w:rsidRPr="00D0635E">
              <w:t>ác</w:t>
            </w:r>
            <w:r>
              <w:t xml:space="preserve"> m</w:t>
            </w:r>
            <w:r w:rsidRPr="00D0635E">
              <w:t>ã</w:t>
            </w:r>
            <w:r>
              <w:t xml:space="preserve">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132ED8FE" w14:textId="7BA8A11B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6"/>
        <w:gridCol w:w="2070"/>
        <w:gridCol w:w="1547"/>
        <w:gridCol w:w="1618"/>
        <w:gridCol w:w="3585"/>
      </w:tblGrid>
      <w:tr w:rsidR="002C3473" w:rsidRPr="00F44EE4" w14:paraId="2F7E9171" w14:textId="77777777" w:rsidTr="00301465">
        <w:tc>
          <w:tcPr>
            <w:tcW w:w="758" w:type="dxa"/>
          </w:tcPr>
          <w:p w14:paraId="07473A67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529848C0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72BC498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  <w:color w:val="000000"/>
              </w:rPr>
            </w:pPr>
            <w:r w:rsidRPr="008F6108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2521C2B4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B3731CF" w14:textId="77777777" w:rsidR="002C3473" w:rsidRPr="008F6108" w:rsidRDefault="002C3473" w:rsidP="008F6108">
            <w:pPr>
              <w:spacing w:line="360" w:lineRule="auto"/>
              <w:jc w:val="center"/>
              <w:rPr>
                <w:b/>
              </w:rPr>
            </w:pPr>
            <w:r w:rsidRPr="008F6108">
              <w:rPr>
                <w:b/>
                <w:color w:val="000000"/>
              </w:rPr>
              <w:t>Ý nghĩa/ghi chú</w:t>
            </w:r>
          </w:p>
        </w:tc>
      </w:tr>
      <w:tr w:rsidR="002C3473" w14:paraId="66657E63" w14:textId="77777777" w:rsidTr="00301465">
        <w:tc>
          <w:tcPr>
            <w:tcW w:w="758" w:type="dxa"/>
          </w:tcPr>
          <w:p w14:paraId="259E5B38" w14:textId="0BA80D57" w:rsidR="002C3473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471E2B8A" w14:textId="3BAD9795" w:rsidR="002C3473" w:rsidRDefault="000826B0" w:rsidP="00301465">
            <w:pPr>
              <w:pStyle w:val="ThnVnban"/>
              <w:spacing w:after="0"/>
            </w:pPr>
            <w:r>
              <w:t>DangKy()</w:t>
            </w:r>
          </w:p>
        </w:tc>
        <w:tc>
          <w:tcPr>
            <w:tcW w:w="1566" w:type="dxa"/>
          </w:tcPr>
          <w:p w14:paraId="6B792FD0" w14:textId="5D74607B" w:rsidR="002C3473" w:rsidRPr="00363B6E" w:rsidRDefault="000826B0" w:rsidP="00301465">
            <w:pPr>
              <w:pStyle w:val="ThnVnban"/>
              <w:spacing w:after="0"/>
            </w:pPr>
            <w:r>
              <w:t xml:space="preserve">public </w:t>
            </w:r>
          </w:p>
        </w:tc>
        <w:tc>
          <w:tcPr>
            <w:tcW w:w="1640" w:type="dxa"/>
          </w:tcPr>
          <w:p w14:paraId="232C20DF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EF5CA79" w14:textId="74C32F21" w:rsidR="002C3473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Đăng ký tài khoản admin</w:t>
            </w:r>
          </w:p>
        </w:tc>
      </w:tr>
      <w:tr w:rsidR="00397E71" w14:paraId="4AE0872B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D8159BE" w14:textId="49147AE0" w:rsidR="00397E71" w:rsidRDefault="000826B0" w:rsidP="00301465">
            <w:pPr>
              <w:pStyle w:val="ThnVnban"/>
              <w:spacing w:after="0"/>
            </w:pPr>
            <w:r>
              <w:lastRenderedPageBreak/>
              <w:t>2</w:t>
            </w:r>
          </w:p>
        </w:tc>
        <w:tc>
          <w:tcPr>
            <w:tcW w:w="1966" w:type="dxa"/>
          </w:tcPr>
          <w:p w14:paraId="465CBB92" w14:textId="50C7EB9E" w:rsidR="00397E71" w:rsidRDefault="000826B0" w:rsidP="00301465">
            <w:pPr>
              <w:pStyle w:val="ThnVnban"/>
              <w:spacing w:after="0"/>
            </w:pPr>
            <w:r>
              <w:t>DangBaiViet()</w:t>
            </w:r>
          </w:p>
        </w:tc>
        <w:tc>
          <w:tcPr>
            <w:tcW w:w="1566" w:type="dxa"/>
          </w:tcPr>
          <w:p w14:paraId="6E9498F1" w14:textId="591BCFAA" w:rsidR="00397E71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5BC4BA3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3AE903F" w14:textId="113E4E3C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Đăng bài viết</w:t>
            </w:r>
          </w:p>
        </w:tc>
      </w:tr>
      <w:tr w:rsidR="00397E71" w14:paraId="17F35C1A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22AE6500" w14:textId="31BACD06" w:rsidR="00397E71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17656574" w14:textId="768439E5" w:rsidR="00397E71" w:rsidRDefault="000826B0" w:rsidP="00301465">
            <w:pPr>
              <w:pStyle w:val="ThnVnban"/>
              <w:spacing w:after="0"/>
            </w:pPr>
            <w:r>
              <w:t>ChinhSuaBaiViet()</w:t>
            </w:r>
          </w:p>
        </w:tc>
        <w:tc>
          <w:tcPr>
            <w:tcW w:w="1566" w:type="dxa"/>
          </w:tcPr>
          <w:p w14:paraId="27F1CC50" w14:textId="25A82709" w:rsidR="00397E71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237E33F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515949F" w14:textId="66B9DB28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Chỉnh sửa bài viết</w:t>
            </w:r>
          </w:p>
        </w:tc>
      </w:tr>
      <w:tr w:rsidR="00397E71" w14:paraId="6593606F" w14:textId="77777777" w:rsidTr="00397E71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6E210EBC" w14:textId="66583D5D" w:rsidR="00397E71" w:rsidRDefault="000826B0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1966" w:type="dxa"/>
          </w:tcPr>
          <w:p w14:paraId="053F3278" w14:textId="5A3F61EE" w:rsidR="00397E71" w:rsidRDefault="000826B0" w:rsidP="00301465">
            <w:pPr>
              <w:pStyle w:val="ThnVnban"/>
              <w:spacing w:after="0"/>
            </w:pPr>
            <w:r>
              <w:t>XoaBaiViet()</w:t>
            </w:r>
          </w:p>
        </w:tc>
        <w:tc>
          <w:tcPr>
            <w:tcW w:w="1566" w:type="dxa"/>
          </w:tcPr>
          <w:p w14:paraId="647FD5EC" w14:textId="4F12722F" w:rsidR="00397E71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73E9EA5" w14:textId="77777777" w:rsidR="00397E71" w:rsidRDefault="00397E71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858E699" w14:textId="1B0AE60C" w:rsidR="00397E71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Xoá bài viết</w:t>
            </w:r>
          </w:p>
        </w:tc>
      </w:tr>
    </w:tbl>
    <w:p w14:paraId="13E1EE58" w14:textId="77777777" w:rsidR="00397E71" w:rsidRPr="00397E71" w:rsidRDefault="00397E71" w:rsidP="00397E71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1BFF2900" w14:textId="7D78870D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Chủ đề</w:t>
      </w:r>
    </w:p>
    <w:p w14:paraId="26D4B5A0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34" w:type="dxa"/>
        <w:tblLook w:val="01E0" w:firstRow="1" w:lastRow="1" w:firstColumn="1" w:lastColumn="1" w:noHBand="0" w:noVBand="0"/>
      </w:tblPr>
      <w:tblGrid>
        <w:gridCol w:w="670"/>
        <w:gridCol w:w="1958"/>
        <w:gridCol w:w="1350"/>
        <w:gridCol w:w="1530"/>
        <w:gridCol w:w="1350"/>
        <w:gridCol w:w="2676"/>
      </w:tblGrid>
      <w:tr w:rsidR="000826B0" w14:paraId="16A97223" w14:textId="77777777" w:rsidTr="005466F1">
        <w:trPr>
          <w:trHeight w:val="375"/>
        </w:trPr>
        <w:tc>
          <w:tcPr>
            <w:tcW w:w="670" w:type="dxa"/>
          </w:tcPr>
          <w:p w14:paraId="49487FAF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STT</w:t>
            </w:r>
          </w:p>
        </w:tc>
        <w:tc>
          <w:tcPr>
            <w:tcW w:w="1958" w:type="dxa"/>
          </w:tcPr>
          <w:p w14:paraId="7D573E21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16F764DD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115E49F4" w14:textId="796F8375" w:rsidR="000826B0" w:rsidRPr="005466F1" w:rsidRDefault="000826B0" w:rsidP="005466F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5466F1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2BE522EA" w14:textId="4AAAB13D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1079406E" w14:textId="77777777" w:rsidR="000826B0" w:rsidRPr="005466F1" w:rsidRDefault="000826B0" w:rsidP="005466F1">
            <w:pPr>
              <w:spacing w:line="360" w:lineRule="auto"/>
              <w:jc w:val="center"/>
              <w:rPr>
                <w:b/>
              </w:rPr>
            </w:pPr>
            <w:r w:rsidRPr="005466F1">
              <w:rPr>
                <w:b/>
                <w:color w:val="000000"/>
              </w:rPr>
              <w:t>Ý nghĩa/ghi chú</w:t>
            </w:r>
          </w:p>
        </w:tc>
      </w:tr>
      <w:tr w:rsidR="000826B0" w14:paraId="04513FF3" w14:textId="77777777" w:rsidTr="005466F1">
        <w:trPr>
          <w:trHeight w:val="375"/>
        </w:trPr>
        <w:tc>
          <w:tcPr>
            <w:tcW w:w="670" w:type="dxa"/>
          </w:tcPr>
          <w:p w14:paraId="7D8C68B3" w14:textId="46132ADF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58" w:type="dxa"/>
          </w:tcPr>
          <w:p w14:paraId="0E999FE1" w14:textId="41D6ECE0" w:rsidR="000826B0" w:rsidRDefault="000826B0" w:rsidP="00301465">
            <w:pPr>
              <w:pStyle w:val="ThnVnban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3697302A" w14:textId="60A6DB96" w:rsidR="000826B0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362A569" w14:textId="5A1C8E08" w:rsidR="000826B0" w:rsidRDefault="000826B0" w:rsidP="00301465">
            <w:pPr>
              <w:pStyle w:val="ThnVnban"/>
              <w:spacing w:after="0"/>
            </w:pPr>
            <w:r>
              <w:t xml:space="preserve">string </w:t>
            </w:r>
          </w:p>
        </w:tc>
        <w:tc>
          <w:tcPr>
            <w:tcW w:w="1350" w:type="dxa"/>
          </w:tcPr>
          <w:p w14:paraId="611F824A" w14:textId="6637B8D1" w:rsidR="000826B0" w:rsidRDefault="00565A3B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676" w:type="dxa"/>
          </w:tcPr>
          <w:p w14:paraId="10D63238" w14:textId="08FE30BF" w:rsidR="000826B0" w:rsidRDefault="000826B0" w:rsidP="00301465">
            <w:pPr>
              <w:pStyle w:val="ThnVnban"/>
              <w:spacing w:after="0"/>
            </w:pPr>
            <w:r>
              <w:t>Tên chủ đề</w:t>
            </w:r>
          </w:p>
        </w:tc>
      </w:tr>
      <w:tr w:rsidR="00D0635E" w14:paraId="240F9F2C" w14:textId="77777777" w:rsidTr="005466F1">
        <w:trPr>
          <w:trHeight w:val="375"/>
        </w:trPr>
        <w:tc>
          <w:tcPr>
            <w:tcW w:w="670" w:type="dxa"/>
          </w:tcPr>
          <w:p w14:paraId="0DDB2A39" w14:textId="065A2159" w:rsidR="00D0635E" w:rsidRDefault="00D0635E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58" w:type="dxa"/>
          </w:tcPr>
          <w:p w14:paraId="2BEF72D9" w14:textId="446CCA38" w:rsidR="00D0635E" w:rsidRDefault="00D0635E" w:rsidP="00301465">
            <w:pPr>
              <w:pStyle w:val="ThnVnban"/>
              <w:spacing w:after="0"/>
            </w:pPr>
            <w:r>
              <w:t>DanhSachBaiViet</w:t>
            </w:r>
          </w:p>
        </w:tc>
        <w:tc>
          <w:tcPr>
            <w:tcW w:w="1350" w:type="dxa"/>
          </w:tcPr>
          <w:p w14:paraId="1C15B3C5" w14:textId="3B130607" w:rsidR="00D0635E" w:rsidRDefault="00D0635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79E443E" w14:textId="4AEB8DE2" w:rsidR="00D0635E" w:rsidRDefault="00D0635E" w:rsidP="00301465">
            <w:pPr>
              <w:pStyle w:val="ThnVnban"/>
              <w:spacing w:after="0"/>
            </w:pPr>
            <w:r>
              <w:t>L</w:t>
            </w:r>
            <w:r w:rsidRPr="00D0635E">
              <w:t>is</w:t>
            </w:r>
            <w:r>
              <w:t>t&lt;int&gt;</w:t>
            </w:r>
          </w:p>
        </w:tc>
        <w:tc>
          <w:tcPr>
            <w:tcW w:w="1350" w:type="dxa"/>
          </w:tcPr>
          <w:p w14:paraId="5DACB06D" w14:textId="721EE62B" w:rsidR="00D0635E" w:rsidRDefault="00D0635E" w:rsidP="00301465">
            <w:pPr>
              <w:pStyle w:val="ThnVnban"/>
              <w:spacing w:after="0"/>
            </w:pPr>
            <w:r>
              <w:t>M</w:t>
            </w:r>
            <w:r w:rsidRPr="00D0635E">
              <w:t>ỗ</w:t>
            </w:r>
            <w:r>
              <w:t>i ph</w:t>
            </w:r>
            <w:r w:rsidRPr="00D0635E">
              <w:t>ầ</w:t>
            </w:r>
            <w:r>
              <w:t>n t</w:t>
            </w:r>
            <w:r w:rsidRPr="00D0635E">
              <w:t>ử</w:t>
            </w:r>
            <w:r>
              <w:t xml:space="preserve"> trong L</w:t>
            </w:r>
            <w:r w:rsidRPr="00D0635E">
              <w:t>is</w:t>
            </w:r>
            <w:r>
              <w:t>t l</w:t>
            </w:r>
            <w:r w:rsidRPr="00D0635E">
              <w:t>à</w:t>
            </w:r>
            <w:r>
              <w:t xml:space="preserve"> duy nh</w:t>
            </w:r>
            <w:r w:rsidRPr="00D0635E">
              <w:t>ấ</w:t>
            </w:r>
            <w:r>
              <w:t>t</w:t>
            </w:r>
          </w:p>
        </w:tc>
        <w:tc>
          <w:tcPr>
            <w:tcW w:w="2676" w:type="dxa"/>
          </w:tcPr>
          <w:p w14:paraId="44F91E63" w14:textId="12FC6D7C" w:rsidR="00D0635E" w:rsidRDefault="00D0635E" w:rsidP="00301465">
            <w:pPr>
              <w:pStyle w:val="ThnVnban"/>
              <w:spacing w:after="0"/>
            </w:pPr>
            <w:r>
              <w:t>Danh s</w:t>
            </w:r>
            <w:r w:rsidRPr="00D0635E">
              <w:t>ác</w:t>
            </w:r>
            <w:r>
              <w:t>h 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>i b</w:t>
            </w:r>
            <w:r w:rsidRPr="00D0635E">
              <w:t>à</w:t>
            </w:r>
            <w:r>
              <w:t>i vi</w:t>
            </w:r>
            <w:r w:rsidRPr="00D0635E">
              <w:t>ết</w:t>
            </w:r>
            <w:r>
              <w:t xml:space="preserve"> c</w:t>
            </w:r>
            <w:r w:rsidRPr="00D0635E">
              <w:t>ủa</w:t>
            </w:r>
            <w:r>
              <w:t xml:space="preserve"> 1 ch</w:t>
            </w:r>
            <w:r w:rsidRPr="00D0635E">
              <w:t>ủ</w:t>
            </w:r>
            <w:r>
              <w:t xml:space="preserve"> </w:t>
            </w:r>
            <w:r w:rsidRPr="00D0635E">
              <w:t>đề</w:t>
            </w:r>
          </w:p>
        </w:tc>
      </w:tr>
    </w:tbl>
    <w:p w14:paraId="3C0F0A32" w14:textId="77777777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7E627E8D" w14:textId="77777777" w:rsidTr="00301465">
        <w:tc>
          <w:tcPr>
            <w:tcW w:w="758" w:type="dxa"/>
          </w:tcPr>
          <w:p w14:paraId="2806ED7E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CD1BFA2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5B180EC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  <w:color w:val="000000"/>
              </w:rPr>
            </w:pPr>
            <w:r w:rsidRPr="00BB4D21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05AB93C3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051E5" w14:textId="77777777" w:rsidR="002C3473" w:rsidRPr="00BB4D21" w:rsidRDefault="002C3473" w:rsidP="00BB4D21">
            <w:pPr>
              <w:spacing w:line="360" w:lineRule="auto"/>
              <w:jc w:val="center"/>
              <w:rPr>
                <w:b/>
              </w:rPr>
            </w:pPr>
            <w:r w:rsidRPr="00BB4D21">
              <w:rPr>
                <w:b/>
                <w:color w:val="000000"/>
              </w:rPr>
              <w:t>Ý nghĩa/ghi chú</w:t>
            </w:r>
          </w:p>
        </w:tc>
      </w:tr>
      <w:tr w:rsidR="002C3473" w14:paraId="6D61AF07" w14:textId="77777777" w:rsidTr="00301465">
        <w:tc>
          <w:tcPr>
            <w:tcW w:w="758" w:type="dxa"/>
          </w:tcPr>
          <w:p w14:paraId="239DE88D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966" w:type="dxa"/>
          </w:tcPr>
          <w:p w14:paraId="7BEF307A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566" w:type="dxa"/>
          </w:tcPr>
          <w:p w14:paraId="2223AE8F" w14:textId="77777777" w:rsidR="002C3473" w:rsidRPr="00363B6E" w:rsidRDefault="002C3473" w:rsidP="00301465">
            <w:pPr>
              <w:pStyle w:val="ThnVnban"/>
              <w:spacing w:after="0"/>
            </w:pPr>
          </w:p>
        </w:tc>
        <w:tc>
          <w:tcPr>
            <w:tcW w:w="1640" w:type="dxa"/>
          </w:tcPr>
          <w:p w14:paraId="4DEC6FB4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286185F" w14:textId="77777777" w:rsidR="002C3473" w:rsidRDefault="002C3473" w:rsidP="00301465">
            <w:pPr>
              <w:pStyle w:val="ThnVnban"/>
              <w:spacing w:after="0"/>
            </w:pPr>
          </w:p>
        </w:tc>
      </w:tr>
    </w:tbl>
    <w:p w14:paraId="27CBCA42" w14:textId="009E161F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kiến</w:t>
      </w:r>
    </w:p>
    <w:p w14:paraId="501B1267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48" w:type="dxa"/>
        <w:tblLook w:val="01E0" w:firstRow="1" w:lastRow="1" w:firstColumn="1" w:lastColumn="1" w:noHBand="0" w:noVBand="0"/>
      </w:tblPr>
      <w:tblGrid>
        <w:gridCol w:w="738"/>
        <w:gridCol w:w="1890"/>
        <w:gridCol w:w="1350"/>
        <w:gridCol w:w="1530"/>
        <w:gridCol w:w="1350"/>
        <w:gridCol w:w="2690"/>
      </w:tblGrid>
      <w:tr w:rsidR="000826B0" w14:paraId="7AAC01E5" w14:textId="77777777" w:rsidTr="00721D3B">
        <w:trPr>
          <w:trHeight w:val="375"/>
        </w:trPr>
        <w:tc>
          <w:tcPr>
            <w:tcW w:w="738" w:type="dxa"/>
          </w:tcPr>
          <w:p w14:paraId="399DDDBF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STT</w:t>
            </w:r>
          </w:p>
        </w:tc>
        <w:tc>
          <w:tcPr>
            <w:tcW w:w="1890" w:type="dxa"/>
          </w:tcPr>
          <w:p w14:paraId="7850CA8A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4E770E63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2065AB0" w14:textId="2A77150B" w:rsidR="000826B0" w:rsidRPr="00721D3B" w:rsidRDefault="000826B0" w:rsidP="00721D3B">
            <w:pPr>
              <w:spacing w:line="360" w:lineRule="auto"/>
              <w:jc w:val="center"/>
              <w:rPr>
                <w:b/>
                <w:color w:val="000000"/>
              </w:rPr>
            </w:pPr>
            <w:r w:rsidRPr="00721D3B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486FC85A" w14:textId="06AA658C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Ràng buộc</w:t>
            </w:r>
          </w:p>
        </w:tc>
        <w:tc>
          <w:tcPr>
            <w:tcW w:w="2690" w:type="dxa"/>
          </w:tcPr>
          <w:p w14:paraId="0365FD1D" w14:textId="77777777" w:rsidR="000826B0" w:rsidRPr="00721D3B" w:rsidRDefault="000826B0" w:rsidP="00721D3B">
            <w:pPr>
              <w:spacing w:line="360" w:lineRule="auto"/>
              <w:jc w:val="center"/>
              <w:rPr>
                <w:b/>
              </w:rPr>
            </w:pPr>
            <w:r w:rsidRPr="00721D3B">
              <w:rPr>
                <w:b/>
                <w:color w:val="000000"/>
              </w:rPr>
              <w:t>Ý nghĩa/ghi chú</w:t>
            </w:r>
          </w:p>
        </w:tc>
      </w:tr>
      <w:tr w:rsidR="000826B0" w14:paraId="4B722ED8" w14:textId="77777777" w:rsidTr="00721D3B">
        <w:trPr>
          <w:trHeight w:val="375"/>
        </w:trPr>
        <w:tc>
          <w:tcPr>
            <w:tcW w:w="738" w:type="dxa"/>
          </w:tcPr>
          <w:p w14:paraId="33D1AF85" w14:textId="4642BE2F" w:rsidR="000826B0" w:rsidRDefault="00D0635E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90" w:type="dxa"/>
          </w:tcPr>
          <w:p w14:paraId="0E474894" w14:textId="118D4644" w:rsidR="000826B0" w:rsidRDefault="00D0635E" w:rsidP="00301465">
            <w:pPr>
              <w:pStyle w:val="ThnVnban"/>
              <w:spacing w:after="0"/>
            </w:pPr>
            <w:r>
              <w:t>IdBaiDang</w:t>
            </w:r>
          </w:p>
        </w:tc>
        <w:tc>
          <w:tcPr>
            <w:tcW w:w="1350" w:type="dxa"/>
          </w:tcPr>
          <w:p w14:paraId="5FB7FF46" w14:textId="2D36CE3E" w:rsidR="000826B0" w:rsidRPr="00363B6E" w:rsidRDefault="00D0635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0B54402E" w14:textId="58F2DBC1" w:rsidR="000826B0" w:rsidRDefault="00D0635E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30C91266" w14:textId="58D1FFEE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90" w:type="dxa"/>
          </w:tcPr>
          <w:p w14:paraId="2CD39119" w14:textId="1494811D" w:rsidR="000826B0" w:rsidRDefault="00D0635E" w:rsidP="00301465">
            <w:pPr>
              <w:pStyle w:val="ThnVnban"/>
              <w:spacing w:after="0"/>
            </w:pPr>
            <w:r>
              <w:t>M</w:t>
            </w:r>
            <w:r w:rsidRPr="00D0635E">
              <w:t>ã</w:t>
            </w:r>
            <w:r>
              <w:t xml:space="preserve"> b</w:t>
            </w:r>
            <w:r w:rsidRPr="00D0635E">
              <w:t>à</w:t>
            </w:r>
            <w:r>
              <w:t xml:space="preserve">i </w:t>
            </w:r>
            <w:r w:rsidRPr="00D0635E">
              <w:t>đăng</w:t>
            </w:r>
          </w:p>
        </w:tc>
      </w:tr>
      <w:tr w:rsidR="00D0635E" w14:paraId="2F83108D" w14:textId="77777777" w:rsidTr="00721D3B">
        <w:trPr>
          <w:trHeight w:val="375"/>
        </w:trPr>
        <w:tc>
          <w:tcPr>
            <w:tcW w:w="738" w:type="dxa"/>
          </w:tcPr>
          <w:p w14:paraId="7C9B0C39" w14:textId="521EC18C" w:rsidR="00D0635E" w:rsidRDefault="00D0635E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890" w:type="dxa"/>
          </w:tcPr>
          <w:p w14:paraId="6330F358" w14:textId="39AD6419" w:rsidR="00D0635E" w:rsidRDefault="00D0635E" w:rsidP="00301465">
            <w:pPr>
              <w:pStyle w:val="ThnVnban"/>
              <w:spacing w:after="0"/>
            </w:pPr>
            <w:r>
              <w:t>TenDangNhap</w:t>
            </w:r>
          </w:p>
        </w:tc>
        <w:tc>
          <w:tcPr>
            <w:tcW w:w="1350" w:type="dxa"/>
          </w:tcPr>
          <w:p w14:paraId="67F474EC" w14:textId="4218BA59" w:rsidR="00D0635E" w:rsidRDefault="00D0635E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530" w:type="dxa"/>
          </w:tcPr>
          <w:p w14:paraId="2836688A" w14:textId="5F1C9C7D" w:rsidR="00D0635E" w:rsidRDefault="00D0635E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4A5531B3" w14:textId="77777777" w:rsidR="00D0635E" w:rsidRDefault="00D0635E" w:rsidP="00301465">
            <w:pPr>
              <w:pStyle w:val="ThnVnban"/>
              <w:spacing w:after="0"/>
            </w:pPr>
          </w:p>
        </w:tc>
        <w:tc>
          <w:tcPr>
            <w:tcW w:w="2690" w:type="dxa"/>
          </w:tcPr>
          <w:p w14:paraId="41608960" w14:textId="0EE0C1D2" w:rsidR="00D0635E" w:rsidRDefault="00D0635E" w:rsidP="00301465">
            <w:pPr>
              <w:pStyle w:val="ThnVnban"/>
              <w:spacing w:after="0"/>
            </w:pPr>
            <w:r>
              <w:t>Id th</w:t>
            </w:r>
            <w:r w:rsidRPr="00D0635E">
              <w:t>ành</w:t>
            </w:r>
            <w:r>
              <w:t xml:space="preserve"> vi</w:t>
            </w:r>
            <w:r w:rsidRPr="00D0635E">
              <w:t>ê</w:t>
            </w:r>
            <w:r>
              <w:t>n</w:t>
            </w:r>
            <w:bookmarkStart w:id="5" w:name="_GoBack"/>
            <w:bookmarkEnd w:id="5"/>
          </w:p>
        </w:tc>
      </w:tr>
    </w:tbl>
    <w:p w14:paraId="767BE83C" w14:textId="77777777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47A888D1" w14:textId="77777777" w:rsidTr="00301465">
        <w:tc>
          <w:tcPr>
            <w:tcW w:w="758" w:type="dxa"/>
          </w:tcPr>
          <w:p w14:paraId="0A8948DA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4FBC7AD5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CC11A98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13F6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725EB32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4BCBCEC" w14:textId="77777777" w:rsidR="002C3473" w:rsidRPr="00F13F6C" w:rsidRDefault="002C3473" w:rsidP="00F13F6C">
            <w:pPr>
              <w:spacing w:line="360" w:lineRule="auto"/>
              <w:jc w:val="center"/>
              <w:rPr>
                <w:b/>
              </w:rPr>
            </w:pPr>
            <w:r w:rsidRPr="00F13F6C">
              <w:rPr>
                <w:b/>
                <w:color w:val="000000"/>
              </w:rPr>
              <w:t>Ý nghĩa/ghi chú</w:t>
            </w:r>
          </w:p>
        </w:tc>
      </w:tr>
      <w:tr w:rsidR="002C3473" w14:paraId="3D3ADC6A" w14:textId="77777777" w:rsidTr="00301465">
        <w:tc>
          <w:tcPr>
            <w:tcW w:w="758" w:type="dxa"/>
          </w:tcPr>
          <w:p w14:paraId="2795A706" w14:textId="356F0DE1" w:rsidR="002C3473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333556A4" w14:textId="081F8D7E" w:rsidR="002C3473" w:rsidRDefault="000826B0" w:rsidP="00301465">
            <w:pPr>
              <w:pStyle w:val="ThnVnban"/>
              <w:spacing w:after="0"/>
            </w:pPr>
            <w:r>
              <w:t>BinhLuan()</w:t>
            </w:r>
          </w:p>
        </w:tc>
        <w:tc>
          <w:tcPr>
            <w:tcW w:w="1566" w:type="dxa"/>
          </w:tcPr>
          <w:p w14:paraId="204993AB" w14:textId="66B53697" w:rsidR="002C3473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41B2C28A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1DE038D" w14:textId="2162135C" w:rsidR="002C3473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bình luận về bài viết</w:t>
            </w:r>
          </w:p>
        </w:tc>
      </w:tr>
      <w:tr w:rsidR="004827A9" w14:paraId="74437BD2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70C23619" w14:textId="00744423" w:rsidR="004827A9" w:rsidRDefault="000826B0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966" w:type="dxa"/>
          </w:tcPr>
          <w:p w14:paraId="65A248AD" w14:textId="3FE9CC58" w:rsidR="004827A9" w:rsidRDefault="000826B0" w:rsidP="00301465">
            <w:pPr>
              <w:pStyle w:val="ThnVnban"/>
              <w:spacing w:after="0"/>
            </w:pPr>
            <w:r>
              <w:t>ChiaSe()</w:t>
            </w:r>
          </w:p>
        </w:tc>
        <w:tc>
          <w:tcPr>
            <w:tcW w:w="1566" w:type="dxa"/>
          </w:tcPr>
          <w:p w14:paraId="1DCB0EC2" w14:textId="28F04068" w:rsidR="004827A9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1201F043" w14:textId="77777777" w:rsidR="004827A9" w:rsidRDefault="004827A9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F6AEE43" w14:textId="482EA077" w:rsidR="004827A9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chia sẻ về bài viết</w:t>
            </w:r>
          </w:p>
        </w:tc>
      </w:tr>
      <w:tr w:rsidR="004827A9" w14:paraId="0427C71D" w14:textId="77777777" w:rsidTr="004827A9">
        <w:tblPrEx>
          <w:tblLook w:val="04A0" w:firstRow="1" w:lastRow="0" w:firstColumn="1" w:lastColumn="0" w:noHBand="0" w:noVBand="1"/>
        </w:tblPrEx>
        <w:tc>
          <w:tcPr>
            <w:tcW w:w="758" w:type="dxa"/>
          </w:tcPr>
          <w:p w14:paraId="5BF20E50" w14:textId="0766AC90" w:rsidR="004827A9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966" w:type="dxa"/>
          </w:tcPr>
          <w:p w14:paraId="701C09F9" w14:textId="08FFF7B0" w:rsidR="004827A9" w:rsidRDefault="000826B0" w:rsidP="00301465">
            <w:pPr>
              <w:pStyle w:val="ThnVnban"/>
              <w:spacing w:after="0"/>
            </w:pPr>
            <w:r>
              <w:t>ThichBaiViet()</w:t>
            </w:r>
          </w:p>
        </w:tc>
        <w:tc>
          <w:tcPr>
            <w:tcW w:w="1566" w:type="dxa"/>
          </w:tcPr>
          <w:p w14:paraId="7EB77968" w14:textId="6E14F81E" w:rsidR="004827A9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5FB996F8" w14:textId="77777777" w:rsidR="004827A9" w:rsidRDefault="004827A9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DE1A299" w14:textId="213AA5A8" w:rsidR="004827A9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Thành viên thích bài viết</w:t>
            </w:r>
          </w:p>
        </w:tc>
      </w:tr>
    </w:tbl>
    <w:p w14:paraId="19E7E829" w14:textId="78C92C10" w:rsidR="004827A9" w:rsidRDefault="004827A9" w:rsidP="004827A9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58AC52E1" w14:textId="77777777" w:rsidR="001214F4" w:rsidRPr="004827A9" w:rsidRDefault="001214F4" w:rsidP="004827A9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4BC35F47" w14:textId="5A9A1CA4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viết</w:t>
      </w:r>
    </w:p>
    <w:p w14:paraId="212B1398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34" w:type="dxa"/>
        <w:tblLook w:val="01E0" w:firstRow="1" w:lastRow="1" w:firstColumn="1" w:lastColumn="1" w:noHBand="0" w:noVBand="0"/>
      </w:tblPr>
      <w:tblGrid>
        <w:gridCol w:w="828"/>
        <w:gridCol w:w="1800"/>
        <w:gridCol w:w="1350"/>
        <w:gridCol w:w="1530"/>
        <w:gridCol w:w="1350"/>
        <w:gridCol w:w="2676"/>
      </w:tblGrid>
      <w:tr w:rsidR="000826B0" w14:paraId="2E539BD5" w14:textId="77777777" w:rsidTr="00FE768C">
        <w:trPr>
          <w:trHeight w:val="373"/>
        </w:trPr>
        <w:tc>
          <w:tcPr>
            <w:tcW w:w="828" w:type="dxa"/>
          </w:tcPr>
          <w:p w14:paraId="0C9B634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800" w:type="dxa"/>
          </w:tcPr>
          <w:p w14:paraId="403C189F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5C895B56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530" w:type="dxa"/>
          </w:tcPr>
          <w:p w14:paraId="5F825906" w14:textId="2276BD04" w:rsidR="000826B0" w:rsidRPr="00FE768C" w:rsidRDefault="000826B0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1C81C856" w14:textId="781883B9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2676" w:type="dxa"/>
          </w:tcPr>
          <w:p w14:paraId="39EF59C5" w14:textId="77777777" w:rsidR="000826B0" w:rsidRPr="00FE768C" w:rsidRDefault="000826B0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0826B0" w14:paraId="1C08D39D" w14:textId="77777777" w:rsidTr="00FE768C">
        <w:trPr>
          <w:trHeight w:val="387"/>
        </w:trPr>
        <w:tc>
          <w:tcPr>
            <w:tcW w:w="828" w:type="dxa"/>
          </w:tcPr>
          <w:p w14:paraId="588DF5DF" w14:textId="61F1D939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00" w:type="dxa"/>
          </w:tcPr>
          <w:p w14:paraId="591E4E64" w14:textId="6804E3AC" w:rsidR="000826B0" w:rsidRDefault="000826B0" w:rsidP="00301465">
            <w:pPr>
              <w:pStyle w:val="ThnVnban"/>
              <w:spacing w:after="0"/>
            </w:pPr>
            <w:r>
              <w:t>TenBaiViet</w:t>
            </w:r>
          </w:p>
        </w:tc>
        <w:tc>
          <w:tcPr>
            <w:tcW w:w="1350" w:type="dxa"/>
          </w:tcPr>
          <w:p w14:paraId="7AB23F1F" w14:textId="2DB809D3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1D81857C" w14:textId="0839BD01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232C7E93" w14:textId="269E2F18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7D00A00B" w14:textId="6BD80FB3" w:rsidR="000826B0" w:rsidRDefault="000826B0" w:rsidP="00301465">
            <w:pPr>
              <w:pStyle w:val="ThnVnban"/>
              <w:spacing w:after="0"/>
            </w:pPr>
            <w:r>
              <w:t>Tên bài viết</w:t>
            </w:r>
          </w:p>
        </w:tc>
      </w:tr>
      <w:tr w:rsidR="000826B0" w14:paraId="225D4781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54922C7B" w14:textId="16274C95" w:rsidR="000826B0" w:rsidRDefault="000826B0" w:rsidP="00301465">
            <w:pPr>
              <w:pStyle w:val="ThnVnban"/>
              <w:spacing w:after="0"/>
            </w:pPr>
            <w:r>
              <w:lastRenderedPageBreak/>
              <w:t>2</w:t>
            </w:r>
          </w:p>
        </w:tc>
        <w:tc>
          <w:tcPr>
            <w:tcW w:w="1800" w:type="dxa"/>
          </w:tcPr>
          <w:p w14:paraId="06C156E2" w14:textId="0345CCD2" w:rsidR="000826B0" w:rsidRDefault="000826B0" w:rsidP="00301465">
            <w:pPr>
              <w:pStyle w:val="ThnVnban"/>
              <w:spacing w:after="0"/>
            </w:pPr>
            <w:r>
              <w:t>NoiDung</w:t>
            </w:r>
          </w:p>
        </w:tc>
        <w:tc>
          <w:tcPr>
            <w:tcW w:w="1350" w:type="dxa"/>
          </w:tcPr>
          <w:p w14:paraId="422EDAAB" w14:textId="0D662FD0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28B9343" w14:textId="65E2D1D5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A879F4D" w14:textId="0CEAB0C1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5FF703E5" w14:textId="15A37C0B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Liên kết đến file chứa nội dung bài viết hoặc thành viên gõ nội dung</w:t>
            </w:r>
          </w:p>
        </w:tc>
      </w:tr>
      <w:tr w:rsidR="000826B0" w14:paraId="1A4066B6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6F8CD522" w14:textId="7CB1A0AE" w:rsidR="000826B0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08D97F2D" w14:textId="7B1C39FE" w:rsidR="000826B0" w:rsidRDefault="000826B0" w:rsidP="00301465">
            <w:pPr>
              <w:pStyle w:val="ThnVnban"/>
              <w:spacing w:after="0"/>
            </w:pPr>
            <w:r>
              <w:t>NguoiGui</w:t>
            </w:r>
          </w:p>
        </w:tc>
        <w:tc>
          <w:tcPr>
            <w:tcW w:w="1350" w:type="dxa"/>
          </w:tcPr>
          <w:p w14:paraId="1AF0A4B6" w14:textId="2444FCFB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E8E0A14" w14:textId="4998CD31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1CEB98E9" w14:textId="5F9D3F30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1555DE5E" w14:textId="3BEF9051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Tên người gửi bài viết</w:t>
            </w:r>
          </w:p>
        </w:tc>
      </w:tr>
      <w:tr w:rsidR="000826B0" w14:paraId="2A31261C" w14:textId="77777777" w:rsidTr="00FE768C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828" w:type="dxa"/>
          </w:tcPr>
          <w:p w14:paraId="290B2199" w14:textId="456E2806" w:rsidR="000826B0" w:rsidRDefault="000826B0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1800" w:type="dxa"/>
          </w:tcPr>
          <w:p w14:paraId="2B14B36A" w14:textId="7D31D754" w:rsidR="000826B0" w:rsidRDefault="000826B0" w:rsidP="00301465">
            <w:pPr>
              <w:pStyle w:val="ThnVnban"/>
              <w:spacing w:after="0"/>
            </w:pPr>
            <w:r>
              <w:t>TenChuDe</w:t>
            </w:r>
          </w:p>
        </w:tc>
        <w:tc>
          <w:tcPr>
            <w:tcW w:w="1350" w:type="dxa"/>
          </w:tcPr>
          <w:p w14:paraId="5433B243" w14:textId="05A9E86D" w:rsidR="000826B0" w:rsidRPr="00363B6E" w:rsidRDefault="000826B0" w:rsidP="00301465">
            <w:pPr>
              <w:pStyle w:val="ThnVnban"/>
              <w:spacing w:after="0"/>
            </w:pPr>
            <w:r>
              <w:t>protected</w:t>
            </w:r>
          </w:p>
        </w:tc>
        <w:tc>
          <w:tcPr>
            <w:tcW w:w="1530" w:type="dxa"/>
          </w:tcPr>
          <w:p w14:paraId="2633830F" w14:textId="0D8D40DD" w:rsidR="000826B0" w:rsidRDefault="000826B0" w:rsidP="00301465">
            <w:pPr>
              <w:pStyle w:val="ThnVnban"/>
              <w:spacing w:after="0"/>
            </w:pPr>
            <w:r>
              <w:t>string</w:t>
            </w:r>
          </w:p>
        </w:tc>
        <w:tc>
          <w:tcPr>
            <w:tcW w:w="1350" w:type="dxa"/>
          </w:tcPr>
          <w:p w14:paraId="5E4A9C7D" w14:textId="1A255B7D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76" w:type="dxa"/>
          </w:tcPr>
          <w:p w14:paraId="6F6253AE" w14:textId="5B387E90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Tên chủ đề mà người gừi muốn viết</w:t>
            </w:r>
          </w:p>
        </w:tc>
      </w:tr>
    </w:tbl>
    <w:p w14:paraId="7E2241CF" w14:textId="723E1287" w:rsidR="00142E82" w:rsidRPr="00CF7BBA" w:rsidRDefault="002C3473" w:rsidP="00CF7BBA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12719623" w14:textId="77777777" w:rsidTr="00301465">
        <w:tc>
          <w:tcPr>
            <w:tcW w:w="758" w:type="dxa"/>
          </w:tcPr>
          <w:p w14:paraId="4D5A9C16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2822DAAD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C2BDACA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  <w:color w:val="000000"/>
              </w:rPr>
            </w:pPr>
            <w:r w:rsidRPr="00FE768C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19755D37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685B4B0" w14:textId="77777777" w:rsidR="002C3473" w:rsidRPr="00FE768C" w:rsidRDefault="002C3473" w:rsidP="00FE768C">
            <w:pPr>
              <w:spacing w:line="360" w:lineRule="auto"/>
              <w:jc w:val="center"/>
              <w:rPr>
                <w:b/>
              </w:rPr>
            </w:pPr>
            <w:r w:rsidRPr="00FE768C">
              <w:rPr>
                <w:b/>
                <w:color w:val="000000"/>
              </w:rPr>
              <w:t>Ý nghĩa/ghi chú</w:t>
            </w:r>
          </w:p>
        </w:tc>
      </w:tr>
      <w:tr w:rsidR="002C3473" w14:paraId="4B3B90ED" w14:textId="77777777" w:rsidTr="00301465">
        <w:tc>
          <w:tcPr>
            <w:tcW w:w="758" w:type="dxa"/>
          </w:tcPr>
          <w:p w14:paraId="2A997A28" w14:textId="00F2F33C" w:rsidR="002C3473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966" w:type="dxa"/>
          </w:tcPr>
          <w:p w14:paraId="5CF02845" w14:textId="58D7E160" w:rsidR="002C3473" w:rsidRDefault="000826B0" w:rsidP="00301465">
            <w:pPr>
              <w:pStyle w:val="ThnVnban"/>
              <w:spacing w:after="0"/>
            </w:pPr>
            <w:r>
              <w:t>XemBaiViet()</w:t>
            </w:r>
          </w:p>
        </w:tc>
        <w:tc>
          <w:tcPr>
            <w:tcW w:w="1566" w:type="dxa"/>
          </w:tcPr>
          <w:p w14:paraId="0445D3CF" w14:textId="5930382B" w:rsidR="002C3473" w:rsidRPr="00363B6E" w:rsidRDefault="000826B0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40" w:type="dxa"/>
          </w:tcPr>
          <w:p w14:paraId="05DB5F87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BEC81C7" w14:textId="0C0F03B1" w:rsidR="002C3473" w:rsidRDefault="000826B0" w:rsidP="00301465">
            <w:pPr>
              <w:pStyle w:val="ThnVnban"/>
              <w:spacing w:after="0"/>
            </w:pPr>
            <w:r>
              <w:t>Xem bài viết</w:t>
            </w:r>
          </w:p>
        </w:tc>
      </w:tr>
    </w:tbl>
    <w:p w14:paraId="2E175ED4" w14:textId="77777777" w:rsidR="00CF7D77" w:rsidRPr="000826B0" w:rsidRDefault="00CF7D77" w:rsidP="000826B0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3937767A" w14:textId="12652F9F" w:rsidR="000826B0" w:rsidRPr="00CF7D77" w:rsidRDefault="002C3473" w:rsidP="000826B0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Bài đăng</w:t>
      </w:r>
      <w:r w:rsidR="0031252B">
        <w:rPr>
          <w:i/>
          <w:color w:val="0000FF"/>
        </w:rPr>
        <w:t xml:space="preserve"> </w:t>
      </w:r>
      <w:r w:rsidR="0031252B">
        <w:t xml:space="preserve">: </w:t>
      </w:r>
      <w:r w:rsidR="0031252B">
        <w:rPr>
          <w:color w:val="000000"/>
        </w:rPr>
        <w:t>Các thuộc tính kế thừa từ lớp cha (BaiViet) : TenBaiViet, NoiDung, NguoiGui, TenChuDe</w:t>
      </w:r>
    </w:p>
    <w:p w14:paraId="4C1F6074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520" w:type="dxa"/>
        <w:tblLook w:val="01E0" w:firstRow="1" w:lastRow="1" w:firstColumn="1" w:lastColumn="1" w:noHBand="0" w:noVBand="0"/>
      </w:tblPr>
      <w:tblGrid>
        <w:gridCol w:w="670"/>
        <w:gridCol w:w="1883"/>
        <w:gridCol w:w="1289"/>
        <w:gridCol w:w="1666"/>
        <w:gridCol w:w="1350"/>
        <w:gridCol w:w="2662"/>
      </w:tblGrid>
      <w:tr w:rsidR="000826B0" w14:paraId="324E10BB" w14:textId="77777777" w:rsidTr="007C1114">
        <w:trPr>
          <w:trHeight w:val="438"/>
        </w:trPr>
        <w:tc>
          <w:tcPr>
            <w:tcW w:w="670" w:type="dxa"/>
          </w:tcPr>
          <w:p w14:paraId="6AC41635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STT</w:t>
            </w:r>
          </w:p>
        </w:tc>
        <w:tc>
          <w:tcPr>
            <w:tcW w:w="1883" w:type="dxa"/>
          </w:tcPr>
          <w:p w14:paraId="7F94E7C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Tên thuộc tính</w:t>
            </w:r>
          </w:p>
        </w:tc>
        <w:tc>
          <w:tcPr>
            <w:tcW w:w="1289" w:type="dxa"/>
          </w:tcPr>
          <w:p w14:paraId="0E8DFA5F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</w:t>
            </w:r>
          </w:p>
        </w:tc>
        <w:tc>
          <w:tcPr>
            <w:tcW w:w="1666" w:type="dxa"/>
          </w:tcPr>
          <w:p w14:paraId="3A7A9AEC" w14:textId="71810390" w:rsidR="000826B0" w:rsidRPr="00E06C3A" w:rsidRDefault="000826B0" w:rsidP="00E06C3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E06C3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77CABFE3" w14:textId="7A842489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Ràng buộc</w:t>
            </w:r>
          </w:p>
        </w:tc>
        <w:tc>
          <w:tcPr>
            <w:tcW w:w="2662" w:type="dxa"/>
          </w:tcPr>
          <w:p w14:paraId="38305C34" w14:textId="77777777" w:rsidR="000826B0" w:rsidRPr="00E06C3A" w:rsidRDefault="000826B0" w:rsidP="00E06C3A">
            <w:pPr>
              <w:spacing w:line="360" w:lineRule="auto"/>
              <w:jc w:val="center"/>
              <w:rPr>
                <w:b/>
              </w:rPr>
            </w:pPr>
            <w:r w:rsidRPr="00E06C3A">
              <w:rPr>
                <w:b/>
                <w:color w:val="000000"/>
              </w:rPr>
              <w:t>Ý nghĩa/ghi chú</w:t>
            </w:r>
          </w:p>
        </w:tc>
      </w:tr>
      <w:tr w:rsidR="000826B0" w14:paraId="3B7DEAB6" w14:textId="77777777" w:rsidTr="007C1114">
        <w:trPr>
          <w:trHeight w:val="454"/>
        </w:trPr>
        <w:tc>
          <w:tcPr>
            <w:tcW w:w="670" w:type="dxa"/>
          </w:tcPr>
          <w:p w14:paraId="77E4A79A" w14:textId="7D72A179" w:rsidR="000826B0" w:rsidRDefault="000826B0" w:rsidP="00301465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1883" w:type="dxa"/>
          </w:tcPr>
          <w:p w14:paraId="19FEBEB3" w14:textId="088E15EB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IDBaiViet</w:t>
            </w:r>
          </w:p>
        </w:tc>
        <w:tc>
          <w:tcPr>
            <w:tcW w:w="1289" w:type="dxa"/>
          </w:tcPr>
          <w:p w14:paraId="5CE6A753" w14:textId="42E45921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92FEDC7" w14:textId="365DECAA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7AE143D" w14:textId="202D00C2" w:rsidR="000826B0" w:rsidRDefault="00697EAF" w:rsidP="00301465">
            <w:pPr>
              <w:pStyle w:val="ThnVnban"/>
              <w:spacing w:after="0"/>
            </w:pPr>
            <w:r>
              <w:t>Duy nhất</w:t>
            </w:r>
          </w:p>
        </w:tc>
        <w:tc>
          <w:tcPr>
            <w:tcW w:w="2662" w:type="dxa"/>
          </w:tcPr>
          <w:p w14:paraId="0C4B3005" w14:textId="64392581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Mã số bài viết</w:t>
            </w:r>
          </w:p>
        </w:tc>
      </w:tr>
      <w:tr w:rsidR="000826B0" w14:paraId="5ACCADE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E5B48B9" w14:textId="31A98A08" w:rsidR="000826B0" w:rsidRDefault="000826B0" w:rsidP="00301465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1883" w:type="dxa"/>
          </w:tcPr>
          <w:p w14:paraId="4F01A83D" w14:textId="52DCF28F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NgayDang</w:t>
            </w:r>
          </w:p>
        </w:tc>
        <w:tc>
          <w:tcPr>
            <w:tcW w:w="1289" w:type="dxa"/>
          </w:tcPr>
          <w:p w14:paraId="0DA00D7F" w14:textId="671DB0F6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2D4F5D19" w14:textId="19A972C5" w:rsidR="000826B0" w:rsidRDefault="00697EAF" w:rsidP="00301465">
            <w:pPr>
              <w:pStyle w:val="ThnVnban"/>
              <w:spacing w:after="0"/>
            </w:pPr>
            <w:r>
              <w:t>date</w:t>
            </w:r>
          </w:p>
        </w:tc>
        <w:tc>
          <w:tcPr>
            <w:tcW w:w="1350" w:type="dxa"/>
          </w:tcPr>
          <w:p w14:paraId="503272BD" w14:textId="3EC1D684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3A689FF1" w14:textId="4CD037A1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Ngày đăng lên trang web</w:t>
            </w:r>
          </w:p>
        </w:tc>
      </w:tr>
      <w:tr w:rsidR="000826B0" w14:paraId="2345C2A0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79375598" w14:textId="50211E1C" w:rsidR="000826B0" w:rsidRDefault="000826B0" w:rsidP="00301465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1883" w:type="dxa"/>
          </w:tcPr>
          <w:p w14:paraId="5ADBA5A6" w14:textId="72A16535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SoLuotThich</w:t>
            </w:r>
          </w:p>
        </w:tc>
        <w:tc>
          <w:tcPr>
            <w:tcW w:w="1289" w:type="dxa"/>
          </w:tcPr>
          <w:p w14:paraId="376EADD8" w14:textId="791AB2BE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706DBE32" w14:textId="2E30C6B6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2C0FF776" w14:textId="58B34513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7B9521FC" w14:textId="471B2C0B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Số lượng người thích bài viết</w:t>
            </w:r>
          </w:p>
        </w:tc>
      </w:tr>
      <w:tr w:rsidR="000826B0" w14:paraId="73059EDB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46483430" w14:textId="218D03C5" w:rsidR="000826B0" w:rsidRDefault="000826B0" w:rsidP="00301465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1883" w:type="dxa"/>
          </w:tcPr>
          <w:p w14:paraId="5B06FAE4" w14:textId="0B44BC95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SoLuotBinhLuan</w:t>
            </w:r>
          </w:p>
        </w:tc>
        <w:tc>
          <w:tcPr>
            <w:tcW w:w="1289" w:type="dxa"/>
          </w:tcPr>
          <w:p w14:paraId="35D3D46C" w14:textId="10481A03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05EDE726" w14:textId="55D3621F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1A88F3AD" w14:textId="3D266B44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12F8EF6B" w14:textId="468D3E09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Số lượng người bình luận bài viết</w:t>
            </w:r>
          </w:p>
        </w:tc>
      </w:tr>
      <w:tr w:rsidR="000826B0" w14:paraId="5D7B8F6D" w14:textId="77777777" w:rsidTr="007C1114">
        <w:tblPrEx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670" w:type="dxa"/>
          </w:tcPr>
          <w:p w14:paraId="39AC203C" w14:textId="39D6701D" w:rsidR="000826B0" w:rsidRDefault="000826B0" w:rsidP="00301465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1883" w:type="dxa"/>
          </w:tcPr>
          <w:p w14:paraId="1B5D6E33" w14:textId="198050AB" w:rsidR="000826B0" w:rsidRDefault="000826B0" w:rsidP="00301465">
            <w:pPr>
              <w:pStyle w:val="ThnVnban"/>
              <w:spacing w:after="0"/>
            </w:pPr>
            <w:r>
              <w:rPr>
                <w:color w:val="000000"/>
              </w:rPr>
              <w:t>SoLuotChiaSe</w:t>
            </w:r>
          </w:p>
        </w:tc>
        <w:tc>
          <w:tcPr>
            <w:tcW w:w="1289" w:type="dxa"/>
          </w:tcPr>
          <w:p w14:paraId="6A594A2E" w14:textId="391AA9A6" w:rsidR="000826B0" w:rsidRPr="00363B6E" w:rsidRDefault="00697EAF" w:rsidP="00301465">
            <w:pPr>
              <w:pStyle w:val="ThnVnban"/>
              <w:spacing w:after="0"/>
            </w:pPr>
            <w:r>
              <w:t>public</w:t>
            </w:r>
          </w:p>
        </w:tc>
        <w:tc>
          <w:tcPr>
            <w:tcW w:w="1666" w:type="dxa"/>
          </w:tcPr>
          <w:p w14:paraId="4FF44D82" w14:textId="296812CF" w:rsidR="000826B0" w:rsidRDefault="00697EAF" w:rsidP="00301465">
            <w:pPr>
              <w:pStyle w:val="ThnVnban"/>
              <w:spacing w:after="0"/>
            </w:pPr>
            <w:r>
              <w:t>int</w:t>
            </w:r>
          </w:p>
        </w:tc>
        <w:tc>
          <w:tcPr>
            <w:tcW w:w="1350" w:type="dxa"/>
          </w:tcPr>
          <w:p w14:paraId="7E7FB4A1" w14:textId="12C94F4F" w:rsidR="000826B0" w:rsidRDefault="000826B0" w:rsidP="00301465">
            <w:pPr>
              <w:pStyle w:val="ThnVnban"/>
              <w:spacing w:after="0"/>
            </w:pPr>
          </w:p>
        </w:tc>
        <w:tc>
          <w:tcPr>
            <w:tcW w:w="2662" w:type="dxa"/>
          </w:tcPr>
          <w:p w14:paraId="0441703D" w14:textId="1773B2AE" w:rsidR="000826B0" w:rsidRDefault="00697EAF" w:rsidP="00301465">
            <w:pPr>
              <w:pStyle w:val="ThnVnban"/>
              <w:spacing w:after="0"/>
            </w:pPr>
            <w:r>
              <w:rPr>
                <w:color w:val="000000"/>
              </w:rPr>
              <w:t>Số lượng người chia sẻ bài viết</w:t>
            </w:r>
          </w:p>
        </w:tc>
      </w:tr>
    </w:tbl>
    <w:p w14:paraId="68A2191D" w14:textId="3A8FC93A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20878AAD" w14:textId="77777777" w:rsidTr="00301465">
        <w:tc>
          <w:tcPr>
            <w:tcW w:w="758" w:type="dxa"/>
          </w:tcPr>
          <w:p w14:paraId="2DAA54F0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14:paraId="7A89482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A15575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40" w:type="dxa"/>
          </w:tcPr>
          <w:p w14:paraId="6B585553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6CE39AE" w14:textId="77777777" w:rsidR="002C3473" w:rsidRPr="00997EAA" w:rsidRDefault="002C3473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2C3473" w14:paraId="18333B54" w14:textId="77777777" w:rsidTr="00301465">
        <w:tc>
          <w:tcPr>
            <w:tcW w:w="758" w:type="dxa"/>
          </w:tcPr>
          <w:p w14:paraId="0ADFC6BF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966" w:type="dxa"/>
          </w:tcPr>
          <w:p w14:paraId="45D85432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566" w:type="dxa"/>
          </w:tcPr>
          <w:p w14:paraId="1722CE98" w14:textId="77777777" w:rsidR="002C3473" w:rsidRPr="00363B6E" w:rsidRDefault="002C3473" w:rsidP="00301465">
            <w:pPr>
              <w:pStyle w:val="ThnVnban"/>
              <w:spacing w:after="0"/>
            </w:pPr>
          </w:p>
        </w:tc>
        <w:tc>
          <w:tcPr>
            <w:tcW w:w="1640" w:type="dxa"/>
          </w:tcPr>
          <w:p w14:paraId="2D5C5B30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4B22FC3B" w14:textId="77777777" w:rsidR="002C3473" w:rsidRDefault="002C3473" w:rsidP="00301465">
            <w:pPr>
              <w:pStyle w:val="ThnVnban"/>
              <w:spacing w:after="0"/>
            </w:pPr>
          </w:p>
        </w:tc>
      </w:tr>
    </w:tbl>
    <w:p w14:paraId="5F706181" w14:textId="77777777" w:rsidR="00697EAF" w:rsidRPr="00697EAF" w:rsidRDefault="00697EAF" w:rsidP="00697EAF">
      <w:pPr>
        <w:pStyle w:val="ThnVnban"/>
        <w:keepLines w:val="0"/>
        <w:widowControl/>
        <w:spacing w:after="0"/>
        <w:jc w:val="both"/>
        <w:rPr>
          <w:i/>
          <w:color w:val="0000FF"/>
        </w:rPr>
      </w:pPr>
    </w:p>
    <w:p w14:paraId="09CA747F" w14:textId="32E64586" w:rsidR="002C3473" w:rsidRPr="00FD06E2" w:rsidRDefault="002C3473" w:rsidP="002C3473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BF118C">
        <w:rPr>
          <w:i/>
        </w:rPr>
        <w:t>Lớp</w:t>
      </w:r>
      <w:r>
        <w:rPr>
          <w:i/>
          <w:color w:val="0000FF"/>
        </w:rPr>
        <w:t xml:space="preserve"> Ý tưởng bài viết</w:t>
      </w:r>
      <w:r w:rsidR="003B0B3E">
        <w:rPr>
          <w:i/>
          <w:color w:val="0000FF"/>
        </w:rPr>
        <w:t xml:space="preserve"> </w:t>
      </w:r>
      <w:r w:rsidR="003B0B3E">
        <w:rPr>
          <w:color w:val="000000"/>
        </w:rPr>
        <w:t>: Các thuộc tính kế thừa từ lớp cha (BaiViet) : TenBaiViet, NoiDung, NguoiGui, TenChuDe</w:t>
      </w:r>
    </w:p>
    <w:p w14:paraId="36E3F44B" w14:textId="77777777" w:rsidR="002C3473" w:rsidRPr="00FD06E2" w:rsidRDefault="002C3473" w:rsidP="002C3473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</w:rPr>
        <w:t>Danh sách thuộc tính</w:t>
      </w:r>
    </w:p>
    <w:tbl>
      <w:tblPr>
        <w:tblStyle w:val="LiBang"/>
        <w:tblW w:w="9648" w:type="dxa"/>
        <w:tblLook w:val="01E0" w:firstRow="1" w:lastRow="1" w:firstColumn="1" w:lastColumn="1" w:noHBand="0" w:noVBand="0"/>
      </w:tblPr>
      <w:tblGrid>
        <w:gridCol w:w="671"/>
        <w:gridCol w:w="1888"/>
        <w:gridCol w:w="1346"/>
        <w:gridCol w:w="1615"/>
        <w:gridCol w:w="1347"/>
        <w:gridCol w:w="2781"/>
      </w:tblGrid>
      <w:tr w:rsidR="003B0B3E" w14:paraId="28B39936" w14:textId="77777777" w:rsidTr="00997EAA">
        <w:trPr>
          <w:trHeight w:val="375"/>
        </w:trPr>
        <w:tc>
          <w:tcPr>
            <w:tcW w:w="644" w:type="dxa"/>
          </w:tcPr>
          <w:p w14:paraId="621FB803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STT</w:t>
            </w:r>
          </w:p>
        </w:tc>
        <w:tc>
          <w:tcPr>
            <w:tcW w:w="1894" w:type="dxa"/>
          </w:tcPr>
          <w:p w14:paraId="75E331F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Tên thuộc tính</w:t>
            </w:r>
          </w:p>
        </w:tc>
        <w:tc>
          <w:tcPr>
            <w:tcW w:w="1350" w:type="dxa"/>
          </w:tcPr>
          <w:p w14:paraId="2800B9A2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</w:t>
            </w:r>
          </w:p>
        </w:tc>
        <w:tc>
          <w:tcPr>
            <w:tcW w:w="1620" w:type="dxa"/>
          </w:tcPr>
          <w:p w14:paraId="3E92A0AC" w14:textId="632B6F0F" w:rsidR="003B0B3E" w:rsidRPr="00997EAA" w:rsidRDefault="003B0B3E" w:rsidP="00997EAA">
            <w:pPr>
              <w:spacing w:line="360" w:lineRule="auto"/>
              <w:jc w:val="center"/>
              <w:rPr>
                <w:b/>
                <w:color w:val="000000"/>
              </w:rPr>
            </w:pPr>
            <w:r w:rsidRPr="00997EAA">
              <w:rPr>
                <w:b/>
                <w:color w:val="000000"/>
              </w:rPr>
              <w:t>Loại dữ liệu</w:t>
            </w:r>
          </w:p>
        </w:tc>
        <w:tc>
          <w:tcPr>
            <w:tcW w:w="1350" w:type="dxa"/>
          </w:tcPr>
          <w:p w14:paraId="3EDE3AB8" w14:textId="151AC209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Ràng buộc</w:t>
            </w:r>
          </w:p>
        </w:tc>
        <w:tc>
          <w:tcPr>
            <w:tcW w:w="2790" w:type="dxa"/>
          </w:tcPr>
          <w:p w14:paraId="6E7F6787" w14:textId="77777777" w:rsidR="003B0B3E" w:rsidRPr="00997EAA" w:rsidRDefault="003B0B3E" w:rsidP="00997EAA">
            <w:pPr>
              <w:spacing w:line="360" w:lineRule="auto"/>
              <w:jc w:val="center"/>
              <w:rPr>
                <w:b/>
              </w:rPr>
            </w:pPr>
            <w:r w:rsidRPr="00997EAA">
              <w:rPr>
                <w:b/>
                <w:color w:val="000000"/>
              </w:rPr>
              <w:t>Ý nghĩa/ghi chú</w:t>
            </w:r>
          </w:p>
        </w:tc>
      </w:tr>
      <w:tr w:rsidR="003B0B3E" w14:paraId="4F781C81" w14:textId="77777777" w:rsidTr="00997EAA">
        <w:trPr>
          <w:trHeight w:val="375"/>
        </w:trPr>
        <w:tc>
          <w:tcPr>
            <w:tcW w:w="644" w:type="dxa"/>
          </w:tcPr>
          <w:p w14:paraId="0D096724" w14:textId="6C8AE239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1894" w:type="dxa"/>
          </w:tcPr>
          <w:p w14:paraId="3CC67E3C" w14:textId="77777777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1350" w:type="dxa"/>
          </w:tcPr>
          <w:p w14:paraId="25E59971" w14:textId="77777777" w:rsidR="003B0B3E" w:rsidRPr="00363B6E" w:rsidRDefault="003B0B3E" w:rsidP="00301465">
            <w:pPr>
              <w:pStyle w:val="ThnVnban"/>
              <w:spacing w:after="0"/>
            </w:pPr>
          </w:p>
        </w:tc>
        <w:tc>
          <w:tcPr>
            <w:tcW w:w="1620" w:type="dxa"/>
          </w:tcPr>
          <w:p w14:paraId="73077A01" w14:textId="77777777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1350" w:type="dxa"/>
          </w:tcPr>
          <w:p w14:paraId="743C4F20" w14:textId="1A2AB250" w:rsidR="003B0B3E" w:rsidRDefault="003B0B3E" w:rsidP="00301465">
            <w:pPr>
              <w:pStyle w:val="ThnVnban"/>
              <w:spacing w:after="0"/>
            </w:pPr>
          </w:p>
        </w:tc>
        <w:tc>
          <w:tcPr>
            <w:tcW w:w="2790" w:type="dxa"/>
          </w:tcPr>
          <w:p w14:paraId="48B47EFA" w14:textId="77777777" w:rsidR="003B0B3E" w:rsidRDefault="003B0B3E" w:rsidP="00301465">
            <w:pPr>
              <w:pStyle w:val="ThnVnban"/>
              <w:spacing w:after="0"/>
            </w:pPr>
          </w:p>
        </w:tc>
      </w:tr>
    </w:tbl>
    <w:p w14:paraId="4DEA58FA" w14:textId="77777777" w:rsidR="002C3473" w:rsidRDefault="002C3473" w:rsidP="002C3473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C3473" w:rsidRPr="00F44EE4" w14:paraId="320EE059" w14:textId="77777777" w:rsidTr="00301465">
        <w:tc>
          <w:tcPr>
            <w:tcW w:w="758" w:type="dxa"/>
          </w:tcPr>
          <w:p w14:paraId="3264600A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FC524B7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91E6C73" w14:textId="77777777" w:rsidR="002C3473" w:rsidRPr="00363B6E" w:rsidRDefault="002C3473" w:rsidP="0030146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640" w:type="dxa"/>
          </w:tcPr>
          <w:p w14:paraId="7F336E29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3161ACB" w14:textId="77777777" w:rsidR="002C3473" w:rsidRPr="00F44EE4" w:rsidRDefault="002C3473" w:rsidP="0030146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C3473" w14:paraId="48720D3B" w14:textId="77777777" w:rsidTr="00301465">
        <w:tc>
          <w:tcPr>
            <w:tcW w:w="758" w:type="dxa"/>
          </w:tcPr>
          <w:p w14:paraId="7FC180E2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966" w:type="dxa"/>
          </w:tcPr>
          <w:p w14:paraId="3D7A540A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1566" w:type="dxa"/>
          </w:tcPr>
          <w:p w14:paraId="18F6D9E1" w14:textId="77777777" w:rsidR="002C3473" w:rsidRPr="00363B6E" w:rsidRDefault="002C3473" w:rsidP="00301465">
            <w:pPr>
              <w:pStyle w:val="ThnVnban"/>
              <w:spacing w:after="0"/>
            </w:pPr>
          </w:p>
        </w:tc>
        <w:tc>
          <w:tcPr>
            <w:tcW w:w="1640" w:type="dxa"/>
          </w:tcPr>
          <w:p w14:paraId="511142D6" w14:textId="77777777" w:rsidR="002C3473" w:rsidRDefault="002C3473" w:rsidP="00301465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E3DEB21" w14:textId="77777777" w:rsidR="002C3473" w:rsidRDefault="002C3473" w:rsidP="00301465">
            <w:pPr>
              <w:pStyle w:val="ThnVnban"/>
              <w:spacing w:after="0"/>
            </w:pPr>
          </w:p>
        </w:tc>
      </w:tr>
    </w:tbl>
    <w:p w14:paraId="3A985CEF" w14:textId="77777777" w:rsidR="00BF118C" w:rsidRPr="00FD06E2" w:rsidRDefault="00BF118C" w:rsidP="00BF118C">
      <w:pPr>
        <w:pStyle w:val="ThnVnban"/>
        <w:keepLines w:val="0"/>
        <w:widowControl/>
        <w:spacing w:before="120"/>
        <w:jc w:val="both"/>
        <w:rPr>
          <w:i/>
          <w:color w:val="0000FF"/>
        </w:rPr>
      </w:pPr>
    </w:p>
    <w:p w14:paraId="44223BCF" w14:textId="77777777" w:rsidR="00FD06E2" w:rsidRDefault="00FD06E2" w:rsidP="00363B6E">
      <w:pPr>
        <w:pStyle w:val="u1"/>
      </w:pPr>
      <w:bookmarkStart w:id="6" w:name="_Toc167699050"/>
      <w:bookmarkStart w:id="7" w:name="_Toc6126747"/>
      <w:r>
        <w:t>Sơ đồ trạng thái</w:t>
      </w:r>
      <w:bookmarkEnd w:id="6"/>
      <w:bookmarkEnd w:id="7"/>
    </w:p>
    <w:p w14:paraId="705D4E7C" w14:textId="77777777" w:rsidR="00FD06E2" w:rsidRPr="00363B6E" w:rsidRDefault="00FD06E2" w:rsidP="00FD06E2">
      <w:pPr>
        <w:pStyle w:val="ThnVnban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4698E687" w14:textId="77777777" w:rsidR="00FD06E2" w:rsidRPr="00363B6E" w:rsidRDefault="00FD06E2" w:rsidP="00FD06E2">
      <w:pPr>
        <w:pStyle w:val="ThnVnban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69232" w14:textId="77777777" w:rsidR="00D16FF7" w:rsidRDefault="00D16FF7">
      <w:r>
        <w:separator/>
      </w:r>
    </w:p>
  </w:endnote>
  <w:endnote w:type="continuationSeparator" w:id="0">
    <w:p w14:paraId="7D064224" w14:textId="77777777" w:rsidR="00D16FF7" w:rsidRDefault="00D1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C5D7" w14:textId="77777777" w:rsidR="00427F7C" w:rsidRDefault="00427F7C">
    <w:pPr>
      <w:pStyle w:val="Chntrang"/>
    </w:pPr>
    <w:r w:rsidRPr="004257CD">
      <w:drawing>
        <wp:anchor distT="0" distB="0" distL="114300" distR="114300" simplePos="0" relativeHeight="251668480" behindDoc="0" locked="0" layoutInCell="1" allowOverlap="1" wp14:anchorId="712AA66B" wp14:editId="0C3F444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27F7C" w14:paraId="0776536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AB81EEB" w14:textId="77777777" w:rsidR="00427F7C" w:rsidRPr="007A1DE8" w:rsidRDefault="00427F7C" w:rsidP="00565DFE">
          <w:r w:rsidRPr="004257CD">
            <w:drawing>
              <wp:anchor distT="0" distB="0" distL="114300" distR="114300" simplePos="0" relativeHeight="251666432" behindDoc="1" locked="0" layoutInCell="1" allowOverlap="1" wp14:anchorId="7C472439" wp14:editId="5045A06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6EE72" w14:textId="77777777" w:rsidR="00427F7C" w:rsidRDefault="00427F7C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616B1F10" w14:textId="77777777" w:rsidR="00427F7C" w:rsidRPr="0037628A" w:rsidRDefault="00427F7C" w:rsidP="0037628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86428" w14:textId="77777777" w:rsidR="00D16FF7" w:rsidRDefault="00D16FF7">
      <w:r>
        <w:separator/>
      </w:r>
    </w:p>
  </w:footnote>
  <w:footnote w:type="continuationSeparator" w:id="0">
    <w:p w14:paraId="3C3D3289" w14:textId="77777777" w:rsidR="00D16FF7" w:rsidRDefault="00D1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96148" w14:textId="77777777" w:rsidR="00427F7C" w:rsidRDefault="00427F7C" w:rsidP="00746ED1">
    <w:pPr>
      <w:pStyle w:val="utrang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1D1E5F2" wp14:editId="3C6F3A7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7CCF4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drawing>
        <wp:anchor distT="0" distB="0" distL="114300" distR="114300" simplePos="0" relativeHeight="251660288" behindDoc="0" locked="0" layoutInCell="1" allowOverlap="1" wp14:anchorId="122216D6" wp14:editId="40D2C70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25FA9F" w14:textId="77777777" w:rsidR="00427F7C" w:rsidRDefault="00427F7C" w:rsidP="00746ED1">
    <w:pPr>
      <w:pStyle w:val="Tiu"/>
    </w:pPr>
  </w:p>
  <w:p w14:paraId="670C7C14" w14:textId="77777777" w:rsidR="00427F7C" w:rsidRPr="003B1A2B" w:rsidRDefault="00427F7C" w:rsidP="00746ED1"/>
  <w:p w14:paraId="6500EEB2" w14:textId="77777777" w:rsidR="00427F7C" w:rsidRPr="00F53DBB" w:rsidRDefault="00427F7C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FD1FDED" w14:textId="77777777" w:rsidR="00427F7C" w:rsidRPr="0040293A" w:rsidRDefault="00427F7C" w:rsidP="00746ED1">
    <w:pPr>
      <w:pStyle w:val="utrang"/>
      <w:rPr>
        <w:rFonts w:eastAsia="Tahoma"/>
      </w:rPr>
    </w:pPr>
  </w:p>
  <w:p w14:paraId="66075013" w14:textId="77777777" w:rsidR="00427F7C" w:rsidRPr="00746ED1" w:rsidRDefault="00427F7C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2BBEE" w14:textId="77777777" w:rsidR="00427F7C" w:rsidRDefault="00427F7C">
    <w:r w:rsidRPr="004257CD">
      <w:drawing>
        <wp:anchor distT="0" distB="0" distL="114300" distR="114300" simplePos="0" relativeHeight="251714560" behindDoc="1" locked="0" layoutInCell="1" allowOverlap="1" wp14:anchorId="722AC608" wp14:editId="6DFC1F3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427F7C" w14:paraId="23468812" w14:textId="77777777" w:rsidTr="00746ED1">
      <w:tc>
        <w:tcPr>
          <w:tcW w:w="6623" w:type="dxa"/>
        </w:tcPr>
        <w:p w14:paraId="58B07B04" w14:textId="2A2D0B8C" w:rsidR="00427F7C" w:rsidRPr="003548A8" w:rsidRDefault="00427F7C" w:rsidP="00565DFE">
          <w:pPr>
            <w:pStyle w:val="utrang"/>
            <w:rPr>
              <w:color w:val="0000FF"/>
            </w:rPr>
          </w:pPr>
          <w:r>
            <w:rPr>
              <w:color w:val="0000FF"/>
            </w:rPr>
            <w:t>Ứng dụng website chia sẻ kiến thức lập trình</w:t>
          </w:r>
        </w:p>
      </w:tc>
      <w:tc>
        <w:tcPr>
          <w:tcW w:w="2620" w:type="dxa"/>
        </w:tcPr>
        <w:p w14:paraId="056C3554" w14:textId="491406C4" w:rsidR="00427F7C" w:rsidRPr="007A1DE8" w:rsidRDefault="00427F7C" w:rsidP="00565DFE">
          <w:pPr>
            <w:pStyle w:val="utrang"/>
          </w:pPr>
          <w: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427F7C" w14:paraId="19DE2AA8" w14:textId="77777777" w:rsidTr="00746ED1">
      <w:trPr>
        <w:trHeight w:val="130"/>
      </w:trPr>
      <w:tc>
        <w:tcPr>
          <w:tcW w:w="6623" w:type="dxa"/>
        </w:tcPr>
        <w:p w14:paraId="63DEE8FD" w14:textId="77777777" w:rsidR="00427F7C" w:rsidRPr="00FD06E2" w:rsidRDefault="00427F7C" w:rsidP="00565DFE">
          <w:pPr>
            <w:pStyle w:val="utrang"/>
          </w:pPr>
          <w:r>
            <w:t>Hồ sơ phân tích</w:t>
          </w:r>
        </w:p>
      </w:tc>
      <w:tc>
        <w:tcPr>
          <w:tcW w:w="2620" w:type="dxa"/>
        </w:tcPr>
        <w:p w14:paraId="799D1291" w14:textId="5F54F8C8" w:rsidR="00427F7C" w:rsidRPr="007A1DE8" w:rsidRDefault="00427F7C" w:rsidP="00565DFE">
          <w:pPr>
            <w:pStyle w:val="utrang"/>
          </w:pPr>
          <w:r>
            <w:t xml:space="preserve">Ngày: </w:t>
          </w:r>
          <w:r>
            <w:rPr>
              <w:color w:val="0000FF"/>
            </w:rPr>
            <w:t>10/04/2019</w:t>
          </w:r>
        </w:p>
      </w:tc>
    </w:tr>
  </w:tbl>
  <w:p w14:paraId="7B172ABF" w14:textId="77777777" w:rsidR="00427F7C" w:rsidRPr="0037628A" w:rsidRDefault="00427F7C" w:rsidP="0037628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52A03"/>
    <w:rsid w:val="00060254"/>
    <w:rsid w:val="000826B0"/>
    <w:rsid w:val="00084AC0"/>
    <w:rsid w:val="000A272D"/>
    <w:rsid w:val="000C0CA8"/>
    <w:rsid w:val="001214F4"/>
    <w:rsid w:val="00142E82"/>
    <w:rsid w:val="001A3901"/>
    <w:rsid w:val="001A6914"/>
    <w:rsid w:val="001C1682"/>
    <w:rsid w:val="0020443D"/>
    <w:rsid w:val="00213B43"/>
    <w:rsid w:val="00221409"/>
    <w:rsid w:val="00276A04"/>
    <w:rsid w:val="002A3116"/>
    <w:rsid w:val="002C3473"/>
    <w:rsid w:val="00306799"/>
    <w:rsid w:val="0031252B"/>
    <w:rsid w:val="00362991"/>
    <w:rsid w:val="00363B6E"/>
    <w:rsid w:val="0037628A"/>
    <w:rsid w:val="00397E71"/>
    <w:rsid w:val="003B0B3E"/>
    <w:rsid w:val="003B6D89"/>
    <w:rsid w:val="003C2ECF"/>
    <w:rsid w:val="00427F7C"/>
    <w:rsid w:val="0044437E"/>
    <w:rsid w:val="004540F1"/>
    <w:rsid w:val="00467670"/>
    <w:rsid w:val="004827A9"/>
    <w:rsid w:val="00483470"/>
    <w:rsid w:val="004A6BB7"/>
    <w:rsid w:val="004B7CC9"/>
    <w:rsid w:val="00522174"/>
    <w:rsid w:val="005439AE"/>
    <w:rsid w:val="005466F1"/>
    <w:rsid w:val="00562E67"/>
    <w:rsid w:val="00565A3B"/>
    <w:rsid w:val="00565DFE"/>
    <w:rsid w:val="0057050E"/>
    <w:rsid w:val="0057432C"/>
    <w:rsid w:val="00594340"/>
    <w:rsid w:val="005A02B6"/>
    <w:rsid w:val="005E2817"/>
    <w:rsid w:val="005F3F51"/>
    <w:rsid w:val="006039A3"/>
    <w:rsid w:val="00674707"/>
    <w:rsid w:val="00681CD0"/>
    <w:rsid w:val="00697EAF"/>
    <w:rsid w:val="00721D3B"/>
    <w:rsid w:val="00746ED1"/>
    <w:rsid w:val="00751440"/>
    <w:rsid w:val="0075547F"/>
    <w:rsid w:val="00755518"/>
    <w:rsid w:val="007A1DE8"/>
    <w:rsid w:val="007C1114"/>
    <w:rsid w:val="00827FB9"/>
    <w:rsid w:val="008F1209"/>
    <w:rsid w:val="008F22E3"/>
    <w:rsid w:val="008F6108"/>
    <w:rsid w:val="008F7BA1"/>
    <w:rsid w:val="0094167E"/>
    <w:rsid w:val="00976D26"/>
    <w:rsid w:val="00994141"/>
    <w:rsid w:val="0099696F"/>
    <w:rsid w:val="00997EAA"/>
    <w:rsid w:val="009E708B"/>
    <w:rsid w:val="00A122CE"/>
    <w:rsid w:val="00A40C82"/>
    <w:rsid w:val="00A913E6"/>
    <w:rsid w:val="00AA30A6"/>
    <w:rsid w:val="00AA49C3"/>
    <w:rsid w:val="00B62132"/>
    <w:rsid w:val="00B9220E"/>
    <w:rsid w:val="00BB4D21"/>
    <w:rsid w:val="00BB6703"/>
    <w:rsid w:val="00BD1F8A"/>
    <w:rsid w:val="00BF118C"/>
    <w:rsid w:val="00C107A7"/>
    <w:rsid w:val="00C122ED"/>
    <w:rsid w:val="00C161AA"/>
    <w:rsid w:val="00C46D77"/>
    <w:rsid w:val="00C929D6"/>
    <w:rsid w:val="00C96398"/>
    <w:rsid w:val="00CE2A02"/>
    <w:rsid w:val="00CE7D5B"/>
    <w:rsid w:val="00CF7BBA"/>
    <w:rsid w:val="00CF7D77"/>
    <w:rsid w:val="00D0635E"/>
    <w:rsid w:val="00D16FF7"/>
    <w:rsid w:val="00D24C5F"/>
    <w:rsid w:val="00D24E39"/>
    <w:rsid w:val="00D52AFF"/>
    <w:rsid w:val="00DA2A6D"/>
    <w:rsid w:val="00DC68EA"/>
    <w:rsid w:val="00E0607E"/>
    <w:rsid w:val="00E06C3A"/>
    <w:rsid w:val="00E2149A"/>
    <w:rsid w:val="00E70C10"/>
    <w:rsid w:val="00ED3427"/>
    <w:rsid w:val="00F13F6C"/>
    <w:rsid w:val="00F22516"/>
    <w:rsid w:val="00F66431"/>
    <w:rsid w:val="00FA3026"/>
    <w:rsid w:val="00FB6741"/>
    <w:rsid w:val="00FC418C"/>
    <w:rsid w:val="00FD06E2"/>
    <w:rsid w:val="00FE55C2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A7C7F"/>
  <w15:docId w15:val="{9AACDCAD-FBBC-453C-8121-B98DC4CF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noProof/>
      <w:sz w:val="24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154</TotalTime>
  <Pages>9</Pages>
  <Words>971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6500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NHỰT THANH</cp:lastModifiedBy>
  <cp:revision>54</cp:revision>
  <cp:lastPrinted>2013-12-07T15:57:00Z</cp:lastPrinted>
  <dcterms:created xsi:type="dcterms:W3CDTF">2013-10-13T11:07:00Z</dcterms:created>
  <dcterms:modified xsi:type="dcterms:W3CDTF">2019-04-14T04:38:00Z</dcterms:modified>
</cp:coreProperties>
</file>